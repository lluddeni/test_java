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0CE1" w14:textId="6F4CBF79" w:rsidR="00AD3B8E" w:rsidRDefault="00AD3B8E" w:rsidP="00A90119">
      <w:pPr>
        <w:pStyle w:val="Titre"/>
        <w:rPr>
          <w:rStyle w:val="lev"/>
          <w:rFonts w:asciiTheme="majorHAnsi" w:hAnsiTheme="majorHAnsi"/>
          <w:sz w:val="72"/>
        </w:rPr>
      </w:pPr>
      <w:bookmarkStart w:id="0" w:name="_Toc364064823"/>
    </w:p>
    <w:p w14:paraId="1E8BE38A" w14:textId="77777777" w:rsidR="002A00B4" w:rsidRDefault="002A00B4" w:rsidP="00A90119">
      <w:pPr>
        <w:pStyle w:val="Titre"/>
        <w:rPr>
          <w:rStyle w:val="lev"/>
          <w:rFonts w:asciiTheme="majorHAnsi" w:hAnsiTheme="majorHAnsi"/>
          <w:sz w:val="72"/>
        </w:rPr>
      </w:pPr>
    </w:p>
    <w:p w14:paraId="307ED1DB" w14:textId="77777777" w:rsidR="00AD3B8E" w:rsidRDefault="00AD3B8E" w:rsidP="00A90119">
      <w:pPr>
        <w:pStyle w:val="Titre"/>
        <w:rPr>
          <w:rStyle w:val="lev"/>
          <w:rFonts w:asciiTheme="majorHAnsi" w:hAnsiTheme="majorHAnsi"/>
          <w:sz w:val="72"/>
        </w:rPr>
      </w:pPr>
      <w:bookmarkStart w:id="1" w:name="_GoBack"/>
      <w:bookmarkEnd w:id="0"/>
      <w:bookmarkEnd w:id="1"/>
    </w:p>
    <w:sectPr w:rsidR="00AD3B8E" w:rsidSect="00C7067F">
      <w:headerReference w:type="default" r:id="rId8"/>
      <w:footerReference w:type="default" r:id="rId9"/>
      <w:pgSz w:w="11906" w:h="16838"/>
      <w:pgMar w:top="1418" w:right="907" w:bottom="1809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1B64A" w14:textId="77777777" w:rsidR="004B17C9" w:rsidRDefault="004B17C9" w:rsidP="003D3F31">
      <w:pPr>
        <w:spacing w:after="0"/>
      </w:pPr>
      <w:r>
        <w:separator/>
      </w:r>
    </w:p>
    <w:p w14:paraId="2E3B3CBB" w14:textId="77777777" w:rsidR="004B17C9" w:rsidRDefault="004B17C9"/>
  </w:endnote>
  <w:endnote w:type="continuationSeparator" w:id="0">
    <w:p w14:paraId="51FD89DD" w14:textId="77777777" w:rsidR="004B17C9" w:rsidRDefault="004B17C9" w:rsidP="003D3F31">
      <w:pPr>
        <w:spacing w:after="0"/>
      </w:pPr>
      <w:r>
        <w:continuationSeparator/>
      </w:r>
    </w:p>
    <w:p w14:paraId="069ED39B" w14:textId="77777777" w:rsidR="004B17C9" w:rsidRDefault="004B17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Pro-Regular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Pro-Bold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F" w:csb1="00000000"/>
  </w:font>
  <w:font w:name="DINPro-Medium">
    <w:altName w:val="Calibri"/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arSymbol">
    <w:altName w:val="Arial Unicode MS"/>
    <w:charset w:val="02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xWide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470F3" w14:textId="77777777" w:rsidR="00DE7AEC" w:rsidRPr="00FE4CD6" w:rsidRDefault="00DE7AEC" w:rsidP="00FE4CD6">
    <w:pPr>
      <w:pStyle w:val="Pieddepage"/>
      <w:jc w:val="center"/>
      <w:rPr>
        <w:color w:val="BFBFBF" w:themeColor="background2"/>
        <w:sz w:val="18"/>
      </w:rPr>
    </w:pPr>
    <w:r w:rsidRPr="00FE4CD6">
      <w:rPr>
        <w:color w:val="BFBFBF" w:themeColor="background2"/>
        <w:sz w:val="18"/>
      </w:rPr>
      <w:t>Ce document ne peut être copié ou reproduit sans l’accord écrit de SETRA Conseil</w:t>
    </w:r>
  </w:p>
  <w:p w14:paraId="363DCFB4" w14:textId="0E6F93F1" w:rsidR="00DE7AEC" w:rsidRDefault="00DE7AEC" w:rsidP="0019261A">
    <w:pPr>
      <w:pStyle w:val="Pieddepage"/>
      <w:jc w:val="right"/>
    </w:pPr>
    <w:r w:rsidRPr="008E03B1">
      <w:rPr>
        <w:b/>
        <w:noProof/>
        <w:szCs w:val="24"/>
        <w:lang w:eastAsia="fr-FR"/>
      </w:rPr>
      <w:t xml:space="preserve"> </w:t>
    </w:r>
    <w:r w:rsidRPr="008E03B1">
      <w:rPr>
        <w:b/>
        <w:noProof/>
        <w:szCs w:val="24"/>
        <w:lang w:eastAsia="fr-FR"/>
      </w:rPr>
      <w:drawing>
        <wp:anchor distT="0" distB="0" distL="114300" distR="114300" simplePos="0" relativeHeight="251658240" behindDoc="1" locked="0" layoutInCell="1" allowOverlap="1" wp14:anchorId="4F39049B" wp14:editId="6DD219A8">
          <wp:simplePos x="0" y="0"/>
          <wp:positionH relativeFrom="column">
            <wp:posOffset>2261870</wp:posOffset>
          </wp:positionH>
          <wp:positionV relativeFrom="paragraph">
            <wp:posOffset>-2047875</wp:posOffset>
          </wp:positionV>
          <wp:extent cx="4410075" cy="2876550"/>
          <wp:effectExtent l="19050" t="0" r="9525" b="0"/>
          <wp:wrapNone/>
          <wp:docPr id="5" name="Image 6" descr="C:\Users\hvengeon\Desktop\Images SETRA\DamierNathali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vengeon\Desktop\Images SETRA\DamierNathali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0075" cy="287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szCs w:val="24"/>
      </w:rPr>
      <w:fldChar w:fldCharType="begin"/>
    </w:r>
    <w:r>
      <w:rPr>
        <w:b/>
      </w:rPr>
      <w:instrText>PAGE</w:instrText>
    </w:r>
    <w:r>
      <w:rPr>
        <w:b/>
        <w:szCs w:val="24"/>
      </w:rPr>
      <w:fldChar w:fldCharType="separate"/>
    </w:r>
    <w:r w:rsidR="007F1D22">
      <w:rPr>
        <w:b/>
        <w:noProof/>
      </w:rPr>
      <w:t>1</w:t>
    </w:r>
    <w:r>
      <w:rPr>
        <w:b/>
        <w:szCs w:val="24"/>
      </w:rPr>
      <w:fldChar w:fldCharType="end"/>
    </w:r>
    <w:r>
      <w:rPr>
        <w:b/>
        <w:szCs w:val="24"/>
      </w:rPr>
      <w:t>/</w:t>
    </w:r>
    <w:r>
      <w:rPr>
        <w:b/>
        <w:szCs w:val="24"/>
      </w:rPr>
      <w:fldChar w:fldCharType="begin"/>
    </w:r>
    <w:r>
      <w:rPr>
        <w:b/>
      </w:rPr>
      <w:instrText>NUMPAGES</w:instrText>
    </w:r>
    <w:r>
      <w:rPr>
        <w:b/>
        <w:szCs w:val="24"/>
      </w:rPr>
      <w:fldChar w:fldCharType="separate"/>
    </w:r>
    <w:r w:rsidR="007F1D22">
      <w:rPr>
        <w:b/>
        <w:noProof/>
      </w:rPr>
      <w:t>1</w:t>
    </w:r>
    <w:r>
      <w:rPr>
        <w:b/>
        <w:szCs w:val="24"/>
      </w:rPr>
      <w:fldChar w:fldCharType="end"/>
    </w:r>
  </w:p>
  <w:p w14:paraId="7C55F36B" w14:textId="6D440A71" w:rsidR="00DE7AEC" w:rsidRDefault="00DE7AEC">
    <w:pPr>
      <w:pStyle w:val="Pieddepage"/>
    </w:pPr>
    <w:r>
      <w:rPr>
        <w:rFonts w:ascii="Arial" w:hAnsi="Arial" w:cs="Arial"/>
        <w:noProof/>
        <w:lang w:eastAsia="fr-FR"/>
      </w:rPr>
      <w:drawing>
        <wp:anchor distT="0" distB="0" distL="114300" distR="114300" simplePos="0" relativeHeight="251657216" behindDoc="1" locked="0" layoutInCell="1" allowOverlap="1" wp14:anchorId="1CE8E86F" wp14:editId="302F42E9">
          <wp:simplePos x="0" y="0"/>
          <wp:positionH relativeFrom="column">
            <wp:posOffset>2253245</wp:posOffset>
          </wp:positionH>
          <wp:positionV relativeFrom="paragraph">
            <wp:posOffset>-2241601</wp:posOffset>
          </wp:positionV>
          <wp:extent cx="4408170" cy="2880995"/>
          <wp:effectExtent l="0" t="0" r="0" b="0"/>
          <wp:wrapNone/>
          <wp:docPr id="6" name="Image 6" descr="C:\Users\hvengeon\Desktop\Images SETRA\DamierNathali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vengeon\Desktop\Images SETRA\DamierNathali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8170" cy="288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2E5F7" w14:textId="77777777" w:rsidR="004B17C9" w:rsidRDefault="004B17C9" w:rsidP="003D3F31">
      <w:pPr>
        <w:spacing w:after="0"/>
      </w:pPr>
      <w:r>
        <w:separator/>
      </w:r>
    </w:p>
    <w:p w14:paraId="49CCF970" w14:textId="77777777" w:rsidR="004B17C9" w:rsidRDefault="004B17C9"/>
  </w:footnote>
  <w:footnote w:type="continuationSeparator" w:id="0">
    <w:p w14:paraId="6AF42256" w14:textId="77777777" w:rsidR="004B17C9" w:rsidRDefault="004B17C9" w:rsidP="003D3F31">
      <w:pPr>
        <w:spacing w:after="0"/>
      </w:pPr>
      <w:r>
        <w:continuationSeparator/>
      </w:r>
    </w:p>
    <w:p w14:paraId="32D63B46" w14:textId="77777777" w:rsidR="004B17C9" w:rsidRDefault="004B17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A691B" w14:textId="7A20B0B5" w:rsidR="00DE7AEC" w:rsidRPr="008F5386" w:rsidRDefault="00DE7AEC" w:rsidP="008F5386">
    <w:pPr>
      <w:pStyle w:val="En-tte"/>
      <w:tabs>
        <w:tab w:val="clear" w:pos="4536"/>
      </w:tabs>
      <w:rPr>
        <w:rFonts w:ascii="DaxWide" w:hAnsi="DaxWide"/>
      </w:rPr>
    </w:pPr>
    <w:r>
      <w:rPr>
        <w:rFonts w:ascii="DaxWide" w:hAnsi="DaxWide"/>
        <w:noProof/>
        <w:color w:val="FFFFFF" w:themeColor="background1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8AAFBB" wp14:editId="4682A7BC">
              <wp:simplePos x="0" y="0"/>
              <wp:positionH relativeFrom="column">
                <wp:posOffset>2159635</wp:posOffset>
              </wp:positionH>
              <wp:positionV relativeFrom="paragraph">
                <wp:posOffset>-48895</wp:posOffset>
              </wp:positionV>
              <wp:extent cx="3679190" cy="300990"/>
              <wp:effectExtent l="0" t="0" r="16510" b="22860"/>
              <wp:wrapNone/>
              <wp:docPr id="1" name="Rectangle 4" title="COSOURCI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679190" cy="300990"/>
                      </a:xfrm>
                      <a:prstGeom prst="rect">
                        <a:avLst/>
                      </a:prstGeom>
                      <a:solidFill>
                        <a:srgbClr val="722D7D"/>
                      </a:solidFill>
                      <a:ln>
                        <a:solidFill>
                          <a:srgbClr val="722D7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E27B4C" w14:textId="7BF3CF6B" w:rsidR="00DE7AEC" w:rsidRPr="00947F45" w:rsidRDefault="00DE7AEC" w:rsidP="00D16A96">
                          <w:pPr>
                            <w:jc w:val="right"/>
                            <w:rPr>
                              <w:rFonts w:ascii="DaxWide" w:hAnsi="DaxWide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DaxWide" w:hAnsi="DaxWide"/>
                              <w:color w:val="FFFFFF" w:themeColor="background1"/>
                              <w:sz w:val="28"/>
                              <w:szCs w:val="28"/>
                            </w:rPr>
                            <w:t>Compte rendu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8AAFBB" id="Rectangle 4" o:spid="_x0000_s1026" alt="Titre : COSOURCING" style="position:absolute;left:0;text-align:left;margin-left:170.05pt;margin-top:-3.85pt;width:289.7pt;height:2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" fillcolor="#722d7d" strokecolor="#722d7d" strokeweight="2pt">
              <v:path arrowok="t"/>
              <v:textbox>
                <w:txbxContent>
                  <w:p w14:paraId="0CE27B4C" w14:textId="7BF3CF6B" w:rsidR="00DE7AEC" w:rsidRPr="00947F45" w:rsidRDefault="00DE7AEC" w:rsidP="00D16A96">
                    <w:pPr>
                      <w:jc w:val="right"/>
                      <w:rPr>
                        <w:rFonts w:ascii="DaxWide" w:hAnsi="DaxWide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DaxWide" w:hAnsi="DaxWide"/>
                        <w:color w:val="FFFFFF" w:themeColor="background1"/>
                        <w:sz w:val="28"/>
                        <w:szCs w:val="28"/>
                      </w:rPr>
                      <w:t>Compte rendu</w:t>
                    </w:r>
                  </w:p>
                </w:txbxContent>
              </v:textbox>
            </v:rect>
          </w:pict>
        </mc:Fallback>
      </mc:AlternateContent>
    </w:r>
    <w:r w:rsidRPr="00D0056A">
      <w:rPr>
        <w:rFonts w:ascii="DaxWide" w:hAnsi="DaxWide"/>
        <w:noProof/>
        <w:lang w:eastAsia="fr-FR"/>
      </w:rPr>
      <w:drawing>
        <wp:anchor distT="0" distB="0" distL="114300" distR="114300" simplePos="0" relativeHeight="251656192" behindDoc="0" locked="1" layoutInCell="1" allowOverlap="1" wp14:anchorId="1A846224" wp14:editId="61C56C21">
          <wp:simplePos x="0" y="0"/>
          <wp:positionH relativeFrom="column">
            <wp:posOffset>-2540</wp:posOffset>
          </wp:positionH>
          <wp:positionV relativeFrom="paragraph">
            <wp:posOffset>-253365</wp:posOffset>
          </wp:positionV>
          <wp:extent cx="2160000" cy="720000"/>
          <wp:effectExtent l="0" t="0" r="0" b="4445"/>
          <wp:wrapNone/>
          <wp:docPr id="4" name="Image 4" descr="Y:\STUDIO  ADVERTISING\SetraConseilRGB_Big300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STUDIO  ADVERTISING\SetraConseilRGB_Big300D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EF281EA"/>
    <w:name w:val="Outline"/>
    <w:lvl w:ilvl="0">
      <w:start w:val="1"/>
      <w:numFmt w:val="decimal"/>
      <w:pStyle w:val="Titre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431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862" w:firstLine="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1293" w:firstLine="0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724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7"/>
        </w:tabs>
        <w:ind w:left="215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18"/>
        </w:tabs>
        <w:ind w:left="258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9"/>
        </w:tabs>
        <w:ind w:left="301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80"/>
        </w:tabs>
        <w:ind w:left="3448" w:firstLine="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7592E65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184C6081"/>
    <w:multiLevelType w:val="hybridMultilevel"/>
    <w:tmpl w:val="F018774A"/>
    <w:lvl w:ilvl="0" w:tplc="C396C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F02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8B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242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52B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8A3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C87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B43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49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7A65BB"/>
    <w:multiLevelType w:val="hybridMultilevel"/>
    <w:tmpl w:val="1B76DFFC"/>
    <w:lvl w:ilvl="0" w:tplc="FFF89026">
      <w:numFmt w:val="bullet"/>
      <w:lvlText w:val="-"/>
      <w:lvlJc w:val="left"/>
      <w:pPr>
        <w:ind w:left="720" w:hanging="360"/>
      </w:pPr>
      <w:rPr>
        <w:rFonts w:ascii="DINPro-Regular" w:eastAsiaTheme="minorEastAsia" w:hAnsi="DINPro-Regular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2FAF"/>
    <w:multiLevelType w:val="hybridMultilevel"/>
    <w:tmpl w:val="FF142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A2AB7"/>
    <w:multiLevelType w:val="hybridMultilevel"/>
    <w:tmpl w:val="00C4C8A0"/>
    <w:lvl w:ilvl="0" w:tplc="1CC894DC">
      <w:start w:val="1"/>
      <w:numFmt w:val="bullet"/>
      <w:pStyle w:val="Titre8"/>
      <w:lvlText w:val=""/>
      <w:lvlJc w:val="left"/>
      <w:pPr>
        <w:ind w:left="1213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6" w15:restartNumberingAfterBreak="0">
    <w:nsid w:val="33214429"/>
    <w:multiLevelType w:val="hybridMultilevel"/>
    <w:tmpl w:val="AF3653D4"/>
    <w:lvl w:ilvl="0" w:tplc="C914BA9E">
      <w:start w:val="1"/>
      <w:numFmt w:val="decimal"/>
      <w:pStyle w:val="Action"/>
      <w:suff w:val="space"/>
      <w:lvlText w:val="Action #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E4F91"/>
    <w:multiLevelType w:val="hybridMultilevel"/>
    <w:tmpl w:val="5A8E5AFC"/>
    <w:lvl w:ilvl="0" w:tplc="DBA4B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4E77C8">
      <w:start w:val="1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5218A2">
      <w:start w:val="178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A03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E1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981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A0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8E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F23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95699D"/>
    <w:multiLevelType w:val="hybridMultilevel"/>
    <w:tmpl w:val="F3CEEF3E"/>
    <w:lvl w:ilvl="0" w:tplc="9C9489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EA0D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BA8654">
      <w:start w:val="178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52BD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4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AE3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EFC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CEF7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1C76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340C0"/>
    <w:multiLevelType w:val="multilevel"/>
    <w:tmpl w:val="0A2C7CB2"/>
    <w:lvl w:ilvl="0">
      <w:start w:val="1"/>
      <w:numFmt w:val="none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WPBullets"/>
      <w:lvlText w:val="%1%2.0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2"/>
      <w:lvlText w:val="%1%2.%3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pStyle w:val="Level1a"/>
      <w:lvlText w:val="%1%4."/>
      <w:lvlJc w:val="left"/>
      <w:pPr>
        <w:tabs>
          <w:tab w:val="num" w:pos="720"/>
        </w:tabs>
        <w:ind w:left="360" w:hanging="360"/>
      </w:pPr>
      <w:rPr>
        <w:i w:val="0"/>
        <w:iCs w:val="0"/>
        <w:color w:val="auto"/>
      </w:rPr>
    </w:lvl>
    <w:lvl w:ilvl="4">
      <w:start w:val="1"/>
      <w:numFmt w:val="decimal"/>
      <w:pStyle w:val="Level1a"/>
      <w:lvlText w:val="%5."/>
      <w:lvlJc w:val="left"/>
      <w:pPr>
        <w:tabs>
          <w:tab w:val="num" w:pos="720"/>
        </w:tabs>
        <w:ind w:left="720" w:hanging="360"/>
      </w:pPr>
    </w:lvl>
    <w:lvl w:ilvl="5">
      <w:start w:val="1"/>
      <w:numFmt w:val="lowerLetter"/>
      <w:pStyle w:val="Level21"/>
      <w:lvlText w:val="%1(%6)"/>
      <w:lvlJc w:val="left"/>
      <w:pPr>
        <w:tabs>
          <w:tab w:val="num" w:pos="1440"/>
        </w:tabs>
        <w:ind w:left="720" w:firstLine="0"/>
      </w:pPr>
    </w:lvl>
    <w:lvl w:ilvl="6">
      <w:start w:val="1"/>
      <w:numFmt w:val="lowerRoman"/>
      <w:pStyle w:val="Level3a"/>
      <w:lvlText w:val="(%7)"/>
      <w:lvlJc w:val="left"/>
      <w:pPr>
        <w:tabs>
          <w:tab w:val="num" w:pos="1800"/>
        </w:tabs>
        <w:ind w:left="1440" w:hanging="360"/>
      </w:pPr>
    </w:lvl>
    <w:lvl w:ilvl="7">
      <w:start w:val="1"/>
      <w:numFmt w:val="decimal"/>
      <w:pStyle w:val="Level4i"/>
      <w:lvlText w:val="(%8)"/>
      <w:lvlJc w:val="left"/>
      <w:pPr>
        <w:tabs>
          <w:tab w:val="num" w:pos="1800"/>
        </w:tabs>
        <w:ind w:left="1800" w:hanging="360"/>
      </w:pPr>
    </w:lvl>
    <w:lvl w:ilvl="8">
      <w:start w:val="1"/>
      <w:numFmt w:val="lowerRoman"/>
      <w:pStyle w:val="Level51"/>
      <w:lvlText w:val="(%9)"/>
      <w:lvlJc w:val="left"/>
      <w:pPr>
        <w:tabs>
          <w:tab w:val="num" w:pos="2520"/>
        </w:tabs>
        <w:ind w:left="2160" w:hanging="360"/>
      </w:pPr>
    </w:lvl>
  </w:abstractNum>
  <w:abstractNum w:abstractNumId="10" w15:restartNumberingAfterBreak="0">
    <w:nsid w:val="5D79239E"/>
    <w:multiLevelType w:val="hybridMultilevel"/>
    <w:tmpl w:val="34AE4D70"/>
    <w:lvl w:ilvl="0" w:tplc="BE7E5AB4">
      <w:start w:val="1"/>
      <w:numFmt w:val="bullet"/>
      <w:pStyle w:val="Puces"/>
      <w:lvlText w:val=""/>
      <w:lvlJc w:val="left"/>
      <w:pPr>
        <w:ind w:left="853" w:hanging="360"/>
      </w:pPr>
      <w:rPr>
        <w:rFonts w:ascii="Symbol" w:hAnsi="Symbol" w:hint="default"/>
        <w:color w:val="722D7D"/>
      </w:rPr>
    </w:lvl>
    <w:lvl w:ilvl="1" w:tplc="040C0003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2DD00F6C">
      <w:start w:val="5"/>
      <w:numFmt w:val="bullet"/>
      <w:lvlText w:val="-"/>
      <w:lvlJc w:val="left"/>
      <w:pPr>
        <w:ind w:left="3013" w:hanging="360"/>
      </w:pPr>
      <w:rPr>
        <w:rFonts w:ascii="DINPro-Regular" w:eastAsiaTheme="minorEastAsia" w:hAnsi="DINPro-Regular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1" w15:restartNumberingAfterBreak="0">
    <w:nsid w:val="6469558F"/>
    <w:multiLevelType w:val="hybridMultilevel"/>
    <w:tmpl w:val="3A486054"/>
    <w:lvl w:ilvl="0" w:tplc="162CD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BC4C10">
      <w:start w:val="1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CCA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88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163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38A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61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66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AE8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D0A6DA2"/>
    <w:multiLevelType w:val="hybridMultilevel"/>
    <w:tmpl w:val="7B00399C"/>
    <w:lvl w:ilvl="0" w:tplc="82D830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44E3E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883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467F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6ACB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24ED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B2CE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D49E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007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70D49"/>
    <w:multiLevelType w:val="hybridMultilevel"/>
    <w:tmpl w:val="DA163550"/>
    <w:lvl w:ilvl="0" w:tplc="CDCCC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0E58E">
      <w:start w:val="1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56FE2C">
      <w:start w:val="178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805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38B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C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E8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346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A6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7D45CB1"/>
    <w:multiLevelType w:val="hybridMultilevel"/>
    <w:tmpl w:val="563A62C2"/>
    <w:lvl w:ilvl="0" w:tplc="CA944A26">
      <w:start w:val="1"/>
      <w:numFmt w:val="decimal"/>
      <w:lvlText w:val="Action #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5751A"/>
    <w:multiLevelType w:val="hybridMultilevel"/>
    <w:tmpl w:val="5DB8EF94"/>
    <w:lvl w:ilvl="0" w:tplc="FFF89026">
      <w:numFmt w:val="bullet"/>
      <w:lvlText w:val="-"/>
      <w:lvlJc w:val="left"/>
      <w:pPr>
        <w:ind w:left="720" w:hanging="360"/>
      </w:pPr>
      <w:rPr>
        <w:rFonts w:ascii="DINPro-Regular" w:eastAsiaTheme="minorEastAsia" w:hAnsi="DINPro-Regular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7"/>
  </w:num>
  <w:num w:numId="11">
    <w:abstractNumId w:val="8"/>
  </w:num>
  <w:num w:numId="12">
    <w:abstractNumId w:val="2"/>
  </w:num>
  <w:num w:numId="13">
    <w:abstractNumId w:val="12"/>
  </w:num>
  <w:num w:numId="14">
    <w:abstractNumId w:val="13"/>
  </w:num>
  <w:num w:numId="15">
    <w:abstractNumId w:val="14"/>
  </w:num>
  <w:num w:numId="16">
    <w:abstractNumId w:val="6"/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4"/>
  </w:num>
  <w:num w:numId="24">
    <w:abstractNumId w:val="3"/>
  </w:num>
  <w:num w:numId="25">
    <w:abstractNumId w:val="15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efaultTableStyle w:val="TableauGrille4-Accentuation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68A"/>
    <w:rsid w:val="0000075B"/>
    <w:rsid w:val="000007BC"/>
    <w:rsid w:val="00001F2F"/>
    <w:rsid w:val="00003AC9"/>
    <w:rsid w:val="00003C35"/>
    <w:rsid w:val="0000585D"/>
    <w:rsid w:val="00005BC2"/>
    <w:rsid w:val="00005C27"/>
    <w:rsid w:val="00005D7A"/>
    <w:rsid w:val="00006B21"/>
    <w:rsid w:val="00010004"/>
    <w:rsid w:val="0001187D"/>
    <w:rsid w:val="00012C53"/>
    <w:rsid w:val="00012D9A"/>
    <w:rsid w:val="000133CE"/>
    <w:rsid w:val="000133D7"/>
    <w:rsid w:val="00013B91"/>
    <w:rsid w:val="0001470A"/>
    <w:rsid w:val="00016CDD"/>
    <w:rsid w:val="00021ABF"/>
    <w:rsid w:val="00021C0D"/>
    <w:rsid w:val="00021E01"/>
    <w:rsid w:val="00022381"/>
    <w:rsid w:val="00022B49"/>
    <w:rsid w:val="0002343D"/>
    <w:rsid w:val="00024004"/>
    <w:rsid w:val="000257CE"/>
    <w:rsid w:val="00025D5C"/>
    <w:rsid w:val="00025ECE"/>
    <w:rsid w:val="000269EF"/>
    <w:rsid w:val="00026A33"/>
    <w:rsid w:val="00026CCE"/>
    <w:rsid w:val="0002791B"/>
    <w:rsid w:val="00027A07"/>
    <w:rsid w:val="00030B5B"/>
    <w:rsid w:val="000323BE"/>
    <w:rsid w:val="00033DB3"/>
    <w:rsid w:val="00034712"/>
    <w:rsid w:val="00035245"/>
    <w:rsid w:val="0003589A"/>
    <w:rsid w:val="000376D8"/>
    <w:rsid w:val="000445AA"/>
    <w:rsid w:val="00045DD0"/>
    <w:rsid w:val="00046572"/>
    <w:rsid w:val="00046D69"/>
    <w:rsid w:val="00047658"/>
    <w:rsid w:val="000502BA"/>
    <w:rsid w:val="00051A44"/>
    <w:rsid w:val="00051C3F"/>
    <w:rsid w:val="000525C7"/>
    <w:rsid w:val="00052A6E"/>
    <w:rsid w:val="00052F45"/>
    <w:rsid w:val="000550E3"/>
    <w:rsid w:val="000569F0"/>
    <w:rsid w:val="00057D2F"/>
    <w:rsid w:val="00060B6D"/>
    <w:rsid w:val="00060D60"/>
    <w:rsid w:val="00063471"/>
    <w:rsid w:val="00063DF0"/>
    <w:rsid w:val="00067DF9"/>
    <w:rsid w:val="0007070F"/>
    <w:rsid w:val="00072BA0"/>
    <w:rsid w:val="00075B42"/>
    <w:rsid w:val="000769F9"/>
    <w:rsid w:val="00077FA1"/>
    <w:rsid w:val="000804CD"/>
    <w:rsid w:val="00082161"/>
    <w:rsid w:val="00082EA2"/>
    <w:rsid w:val="000838EE"/>
    <w:rsid w:val="00087651"/>
    <w:rsid w:val="00090715"/>
    <w:rsid w:val="00090A5C"/>
    <w:rsid w:val="00091311"/>
    <w:rsid w:val="0009222E"/>
    <w:rsid w:val="0009251E"/>
    <w:rsid w:val="0009265B"/>
    <w:rsid w:val="000934FE"/>
    <w:rsid w:val="00093B51"/>
    <w:rsid w:val="00094F9C"/>
    <w:rsid w:val="00095F05"/>
    <w:rsid w:val="00096CA9"/>
    <w:rsid w:val="000A0295"/>
    <w:rsid w:val="000A0601"/>
    <w:rsid w:val="000A16A2"/>
    <w:rsid w:val="000A1DB2"/>
    <w:rsid w:val="000A22E0"/>
    <w:rsid w:val="000A240A"/>
    <w:rsid w:val="000A43D4"/>
    <w:rsid w:val="000A7110"/>
    <w:rsid w:val="000B295E"/>
    <w:rsid w:val="000B2B8A"/>
    <w:rsid w:val="000B467C"/>
    <w:rsid w:val="000B4F47"/>
    <w:rsid w:val="000B7D24"/>
    <w:rsid w:val="000C1A61"/>
    <w:rsid w:val="000C258D"/>
    <w:rsid w:val="000C25C7"/>
    <w:rsid w:val="000C3C6C"/>
    <w:rsid w:val="000C45A1"/>
    <w:rsid w:val="000C5E1D"/>
    <w:rsid w:val="000C5E72"/>
    <w:rsid w:val="000D0261"/>
    <w:rsid w:val="000D08C3"/>
    <w:rsid w:val="000D0973"/>
    <w:rsid w:val="000D2117"/>
    <w:rsid w:val="000D2F9F"/>
    <w:rsid w:val="000D3938"/>
    <w:rsid w:val="000D47C7"/>
    <w:rsid w:val="000D61C3"/>
    <w:rsid w:val="000D7280"/>
    <w:rsid w:val="000D782F"/>
    <w:rsid w:val="000E1FC8"/>
    <w:rsid w:val="000E3F28"/>
    <w:rsid w:val="000E471E"/>
    <w:rsid w:val="000E4D4B"/>
    <w:rsid w:val="000E4E6D"/>
    <w:rsid w:val="000E53C6"/>
    <w:rsid w:val="000E60A5"/>
    <w:rsid w:val="000F16CB"/>
    <w:rsid w:val="000F2DBD"/>
    <w:rsid w:val="000F3708"/>
    <w:rsid w:val="000F3F98"/>
    <w:rsid w:val="000F3FB4"/>
    <w:rsid w:val="000F43C1"/>
    <w:rsid w:val="000F79A2"/>
    <w:rsid w:val="001012FC"/>
    <w:rsid w:val="001019AC"/>
    <w:rsid w:val="0010207A"/>
    <w:rsid w:val="00102A46"/>
    <w:rsid w:val="001039EE"/>
    <w:rsid w:val="00104A57"/>
    <w:rsid w:val="00105CC4"/>
    <w:rsid w:val="00107A43"/>
    <w:rsid w:val="001107CF"/>
    <w:rsid w:val="00110FE7"/>
    <w:rsid w:val="0011155C"/>
    <w:rsid w:val="001119D6"/>
    <w:rsid w:val="00114606"/>
    <w:rsid w:val="001166C0"/>
    <w:rsid w:val="001166F5"/>
    <w:rsid w:val="00120AF3"/>
    <w:rsid w:val="00120E1E"/>
    <w:rsid w:val="0012271F"/>
    <w:rsid w:val="00122865"/>
    <w:rsid w:val="00122B70"/>
    <w:rsid w:val="0012384B"/>
    <w:rsid w:val="00123B80"/>
    <w:rsid w:val="00123FA4"/>
    <w:rsid w:val="001251F0"/>
    <w:rsid w:val="001264AC"/>
    <w:rsid w:val="00127FD1"/>
    <w:rsid w:val="00130A07"/>
    <w:rsid w:val="00132CAC"/>
    <w:rsid w:val="00133DEE"/>
    <w:rsid w:val="00133FE8"/>
    <w:rsid w:val="001343A0"/>
    <w:rsid w:val="00136A3F"/>
    <w:rsid w:val="001373EE"/>
    <w:rsid w:val="00140010"/>
    <w:rsid w:val="00140406"/>
    <w:rsid w:val="00140618"/>
    <w:rsid w:val="00141712"/>
    <w:rsid w:val="00141923"/>
    <w:rsid w:val="00143632"/>
    <w:rsid w:val="00144756"/>
    <w:rsid w:val="001449AF"/>
    <w:rsid w:val="00144B86"/>
    <w:rsid w:val="00146262"/>
    <w:rsid w:val="00147C4F"/>
    <w:rsid w:val="00150645"/>
    <w:rsid w:val="00151015"/>
    <w:rsid w:val="00152778"/>
    <w:rsid w:val="001547F9"/>
    <w:rsid w:val="00155005"/>
    <w:rsid w:val="00155309"/>
    <w:rsid w:val="00156AFB"/>
    <w:rsid w:val="001573D5"/>
    <w:rsid w:val="00157C42"/>
    <w:rsid w:val="00157EF3"/>
    <w:rsid w:val="00160810"/>
    <w:rsid w:val="00161168"/>
    <w:rsid w:val="00165D83"/>
    <w:rsid w:val="0017019D"/>
    <w:rsid w:val="00171221"/>
    <w:rsid w:val="00172315"/>
    <w:rsid w:val="00172731"/>
    <w:rsid w:val="0017345D"/>
    <w:rsid w:val="00174298"/>
    <w:rsid w:val="00174EBE"/>
    <w:rsid w:val="00175E4E"/>
    <w:rsid w:val="00180269"/>
    <w:rsid w:val="0018032C"/>
    <w:rsid w:val="00181660"/>
    <w:rsid w:val="00182B6D"/>
    <w:rsid w:val="00182BD4"/>
    <w:rsid w:val="001833A6"/>
    <w:rsid w:val="001843F0"/>
    <w:rsid w:val="0018587B"/>
    <w:rsid w:val="00186B8F"/>
    <w:rsid w:val="00186BFF"/>
    <w:rsid w:val="00186DD6"/>
    <w:rsid w:val="00187849"/>
    <w:rsid w:val="00190942"/>
    <w:rsid w:val="0019261A"/>
    <w:rsid w:val="00193E0C"/>
    <w:rsid w:val="001961F1"/>
    <w:rsid w:val="00196BED"/>
    <w:rsid w:val="00196C30"/>
    <w:rsid w:val="00196E4F"/>
    <w:rsid w:val="00197314"/>
    <w:rsid w:val="001A05D6"/>
    <w:rsid w:val="001A3997"/>
    <w:rsid w:val="001A49CE"/>
    <w:rsid w:val="001A6525"/>
    <w:rsid w:val="001A75C9"/>
    <w:rsid w:val="001A7A84"/>
    <w:rsid w:val="001B00AE"/>
    <w:rsid w:val="001B0623"/>
    <w:rsid w:val="001B12D7"/>
    <w:rsid w:val="001B1853"/>
    <w:rsid w:val="001B1F5E"/>
    <w:rsid w:val="001B2238"/>
    <w:rsid w:val="001B3C43"/>
    <w:rsid w:val="001B45DD"/>
    <w:rsid w:val="001B4D1C"/>
    <w:rsid w:val="001B51D8"/>
    <w:rsid w:val="001B5577"/>
    <w:rsid w:val="001B57E1"/>
    <w:rsid w:val="001C00F1"/>
    <w:rsid w:val="001C17D2"/>
    <w:rsid w:val="001C6D81"/>
    <w:rsid w:val="001C6DDD"/>
    <w:rsid w:val="001D1DE1"/>
    <w:rsid w:val="001D216F"/>
    <w:rsid w:val="001D410D"/>
    <w:rsid w:val="001D4AA5"/>
    <w:rsid w:val="001D5372"/>
    <w:rsid w:val="001D5730"/>
    <w:rsid w:val="001D61F0"/>
    <w:rsid w:val="001E04AD"/>
    <w:rsid w:val="001E2478"/>
    <w:rsid w:val="001E2FA0"/>
    <w:rsid w:val="001E571C"/>
    <w:rsid w:val="001E5FDD"/>
    <w:rsid w:val="001E675F"/>
    <w:rsid w:val="001E70F1"/>
    <w:rsid w:val="001F0CFD"/>
    <w:rsid w:val="001F1C8A"/>
    <w:rsid w:val="001F445F"/>
    <w:rsid w:val="001F4A19"/>
    <w:rsid w:val="001F57A2"/>
    <w:rsid w:val="002009F2"/>
    <w:rsid w:val="00200DFA"/>
    <w:rsid w:val="0020314F"/>
    <w:rsid w:val="002032D6"/>
    <w:rsid w:val="00203C8B"/>
    <w:rsid w:val="002067C6"/>
    <w:rsid w:val="00210287"/>
    <w:rsid w:val="002109B4"/>
    <w:rsid w:val="00210F08"/>
    <w:rsid w:val="0021111A"/>
    <w:rsid w:val="00211850"/>
    <w:rsid w:val="00212A90"/>
    <w:rsid w:val="0021302A"/>
    <w:rsid w:val="00214250"/>
    <w:rsid w:val="00217AF8"/>
    <w:rsid w:val="00217E61"/>
    <w:rsid w:val="002204CB"/>
    <w:rsid w:val="00222E4F"/>
    <w:rsid w:val="0022382F"/>
    <w:rsid w:val="0022681D"/>
    <w:rsid w:val="00226AD0"/>
    <w:rsid w:val="002270A1"/>
    <w:rsid w:val="002314E1"/>
    <w:rsid w:val="00232AE9"/>
    <w:rsid w:val="00232ECA"/>
    <w:rsid w:val="002340A8"/>
    <w:rsid w:val="002343D7"/>
    <w:rsid w:val="00234681"/>
    <w:rsid w:val="00234B98"/>
    <w:rsid w:val="0023506C"/>
    <w:rsid w:val="002357B7"/>
    <w:rsid w:val="00241A67"/>
    <w:rsid w:val="0024383E"/>
    <w:rsid w:val="002442E8"/>
    <w:rsid w:val="002446EC"/>
    <w:rsid w:val="00244AFE"/>
    <w:rsid w:val="00245291"/>
    <w:rsid w:val="002452A2"/>
    <w:rsid w:val="00245572"/>
    <w:rsid w:val="002461BC"/>
    <w:rsid w:val="00246628"/>
    <w:rsid w:val="002524A4"/>
    <w:rsid w:val="00252917"/>
    <w:rsid w:val="00252FCD"/>
    <w:rsid w:val="00253242"/>
    <w:rsid w:val="00253D2A"/>
    <w:rsid w:val="00253E16"/>
    <w:rsid w:val="0025556B"/>
    <w:rsid w:val="00255767"/>
    <w:rsid w:val="002578D4"/>
    <w:rsid w:val="0026122C"/>
    <w:rsid w:val="002649A5"/>
    <w:rsid w:val="0026535A"/>
    <w:rsid w:val="00265378"/>
    <w:rsid w:val="00266788"/>
    <w:rsid w:val="00267A0D"/>
    <w:rsid w:val="00270DF4"/>
    <w:rsid w:val="002724EF"/>
    <w:rsid w:val="00272663"/>
    <w:rsid w:val="00272DCE"/>
    <w:rsid w:val="00274BE1"/>
    <w:rsid w:val="00275D5E"/>
    <w:rsid w:val="00277401"/>
    <w:rsid w:val="00277708"/>
    <w:rsid w:val="00277724"/>
    <w:rsid w:val="00281982"/>
    <w:rsid w:val="00281E70"/>
    <w:rsid w:val="00283EB1"/>
    <w:rsid w:val="0028400F"/>
    <w:rsid w:val="00284109"/>
    <w:rsid w:val="00284767"/>
    <w:rsid w:val="00284C59"/>
    <w:rsid w:val="00284E60"/>
    <w:rsid w:val="0028521E"/>
    <w:rsid w:val="002853A9"/>
    <w:rsid w:val="002854AB"/>
    <w:rsid w:val="00285657"/>
    <w:rsid w:val="002860E9"/>
    <w:rsid w:val="0028777C"/>
    <w:rsid w:val="00290853"/>
    <w:rsid w:val="00291767"/>
    <w:rsid w:val="002926D0"/>
    <w:rsid w:val="00292A99"/>
    <w:rsid w:val="0029301A"/>
    <w:rsid w:val="00296A35"/>
    <w:rsid w:val="002970B3"/>
    <w:rsid w:val="002A00B4"/>
    <w:rsid w:val="002A0278"/>
    <w:rsid w:val="002A05BC"/>
    <w:rsid w:val="002A1673"/>
    <w:rsid w:val="002A2307"/>
    <w:rsid w:val="002A296D"/>
    <w:rsid w:val="002A3221"/>
    <w:rsid w:val="002A3863"/>
    <w:rsid w:val="002A5092"/>
    <w:rsid w:val="002A7624"/>
    <w:rsid w:val="002B06F7"/>
    <w:rsid w:val="002B0DB7"/>
    <w:rsid w:val="002B1AE2"/>
    <w:rsid w:val="002B1B60"/>
    <w:rsid w:val="002B257B"/>
    <w:rsid w:val="002B304D"/>
    <w:rsid w:val="002B3931"/>
    <w:rsid w:val="002B6586"/>
    <w:rsid w:val="002B6637"/>
    <w:rsid w:val="002B6F55"/>
    <w:rsid w:val="002B7057"/>
    <w:rsid w:val="002B7B2C"/>
    <w:rsid w:val="002B7C39"/>
    <w:rsid w:val="002C0456"/>
    <w:rsid w:val="002C1AAC"/>
    <w:rsid w:val="002C1DD5"/>
    <w:rsid w:val="002C2492"/>
    <w:rsid w:val="002C3D78"/>
    <w:rsid w:val="002C4062"/>
    <w:rsid w:val="002C496A"/>
    <w:rsid w:val="002C59C1"/>
    <w:rsid w:val="002C6C60"/>
    <w:rsid w:val="002C6E2C"/>
    <w:rsid w:val="002D0195"/>
    <w:rsid w:val="002D1DC5"/>
    <w:rsid w:val="002D3221"/>
    <w:rsid w:val="002D4571"/>
    <w:rsid w:val="002D4762"/>
    <w:rsid w:val="002D56CC"/>
    <w:rsid w:val="002D5F06"/>
    <w:rsid w:val="002E0DCC"/>
    <w:rsid w:val="002E159E"/>
    <w:rsid w:val="002E2147"/>
    <w:rsid w:val="002E2BD2"/>
    <w:rsid w:val="002E4B58"/>
    <w:rsid w:val="002E5776"/>
    <w:rsid w:val="002E5AD0"/>
    <w:rsid w:val="002E6043"/>
    <w:rsid w:val="002E68A3"/>
    <w:rsid w:val="002F0047"/>
    <w:rsid w:val="002F17BB"/>
    <w:rsid w:val="002F1A20"/>
    <w:rsid w:val="002F2070"/>
    <w:rsid w:val="002F28D2"/>
    <w:rsid w:val="002F3034"/>
    <w:rsid w:val="002F4B4A"/>
    <w:rsid w:val="002F4F44"/>
    <w:rsid w:val="002F517E"/>
    <w:rsid w:val="0030208C"/>
    <w:rsid w:val="003021F1"/>
    <w:rsid w:val="00302A06"/>
    <w:rsid w:val="00304FA1"/>
    <w:rsid w:val="003050BB"/>
    <w:rsid w:val="003050E7"/>
    <w:rsid w:val="00305431"/>
    <w:rsid w:val="003064DC"/>
    <w:rsid w:val="00307405"/>
    <w:rsid w:val="00307FDA"/>
    <w:rsid w:val="00313BD2"/>
    <w:rsid w:val="00314195"/>
    <w:rsid w:val="00315061"/>
    <w:rsid w:val="0031563E"/>
    <w:rsid w:val="003168C1"/>
    <w:rsid w:val="0031798F"/>
    <w:rsid w:val="00320460"/>
    <w:rsid w:val="003207F6"/>
    <w:rsid w:val="003208E2"/>
    <w:rsid w:val="00320FE6"/>
    <w:rsid w:val="00323576"/>
    <w:rsid w:val="003243D8"/>
    <w:rsid w:val="00324DBB"/>
    <w:rsid w:val="00325732"/>
    <w:rsid w:val="0032659A"/>
    <w:rsid w:val="00327A0E"/>
    <w:rsid w:val="00332DFE"/>
    <w:rsid w:val="00334401"/>
    <w:rsid w:val="003351BD"/>
    <w:rsid w:val="00337988"/>
    <w:rsid w:val="003379C0"/>
    <w:rsid w:val="003433DC"/>
    <w:rsid w:val="003449EF"/>
    <w:rsid w:val="00344F34"/>
    <w:rsid w:val="00345070"/>
    <w:rsid w:val="00345797"/>
    <w:rsid w:val="00345BCD"/>
    <w:rsid w:val="003460FB"/>
    <w:rsid w:val="003463E6"/>
    <w:rsid w:val="00347206"/>
    <w:rsid w:val="00347A17"/>
    <w:rsid w:val="00347D0F"/>
    <w:rsid w:val="00351A4E"/>
    <w:rsid w:val="00351F5C"/>
    <w:rsid w:val="00353585"/>
    <w:rsid w:val="0035502B"/>
    <w:rsid w:val="003557E5"/>
    <w:rsid w:val="0035637C"/>
    <w:rsid w:val="00360396"/>
    <w:rsid w:val="00360584"/>
    <w:rsid w:val="00361109"/>
    <w:rsid w:val="0036513E"/>
    <w:rsid w:val="00366D19"/>
    <w:rsid w:val="00371975"/>
    <w:rsid w:val="00371D45"/>
    <w:rsid w:val="0037280A"/>
    <w:rsid w:val="00372C37"/>
    <w:rsid w:val="00373CD6"/>
    <w:rsid w:val="0037408C"/>
    <w:rsid w:val="00374872"/>
    <w:rsid w:val="00375042"/>
    <w:rsid w:val="003763E5"/>
    <w:rsid w:val="0038095B"/>
    <w:rsid w:val="0038136D"/>
    <w:rsid w:val="003816E2"/>
    <w:rsid w:val="00381902"/>
    <w:rsid w:val="003842AC"/>
    <w:rsid w:val="003859BF"/>
    <w:rsid w:val="003862C4"/>
    <w:rsid w:val="00390223"/>
    <w:rsid w:val="003912CE"/>
    <w:rsid w:val="00392D5B"/>
    <w:rsid w:val="0039321E"/>
    <w:rsid w:val="00393724"/>
    <w:rsid w:val="003A09B8"/>
    <w:rsid w:val="003A10CE"/>
    <w:rsid w:val="003A21AC"/>
    <w:rsid w:val="003A27C0"/>
    <w:rsid w:val="003A423C"/>
    <w:rsid w:val="003A6B5D"/>
    <w:rsid w:val="003B147A"/>
    <w:rsid w:val="003B2A28"/>
    <w:rsid w:val="003B4380"/>
    <w:rsid w:val="003B710A"/>
    <w:rsid w:val="003C092B"/>
    <w:rsid w:val="003C2AEB"/>
    <w:rsid w:val="003C2B55"/>
    <w:rsid w:val="003C2C03"/>
    <w:rsid w:val="003C78A5"/>
    <w:rsid w:val="003D16E7"/>
    <w:rsid w:val="003D1926"/>
    <w:rsid w:val="003D1CAF"/>
    <w:rsid w:val="003D2433"/>
    <w:rsid w:val="003D3963"/>
    <w:rsid w:val="003D3F31"/>
    <w:rsid w:val="003D4A67"/>
    <w:rsid w:val="003D5FE1"/>
    <w:rsid w:val="003E02AF"/>
    <w:rsid w:val="003E0565"/>
    <w:rsid w:val="003E06D2"/>
    <w:rsid w:val="003E0BEC"/>
    <w:rsid w:val="003E190B"/>
    <w:rsid w:val="003E2A79"/>
    <w:rsid w:val="003E2A9F"/>
    <w:rsid w:val="003E41F2"/>
    <w:rsid w:val="003E5377"/>
    <w:rsid w:val="003E54FD"/>
    <w:rsid w:val="003E5C40"/>
    <w:rsid w:val="003E6F8E"/>
    <w:rsid w:val="003E7B3C"/>
    <w:rsid w:val="003F19EA"/>
    <w:rsid w:val="003F428E"/>
    <w:rsid w:val="003F4DEC"/>
    <w:rsid w:val="003F69EC"/>
    <w:rsid w:val="003F6D9C"/>
    <w:rsid w:val="00403679"/>
    <w:rsid w:val="004036C2"/>
    <w:rsid w:val="00403BAD"/>
    <w:rsid w:val="00407629"/>
    <w:rsid w:val="00410786"/>
    <w:rsid w:val="0041102F"/>
    <w:rsid w:val="0041147C"/>
    <w:rsid w:val="00412D3C"/>
    <w:rsid w:val="00413F7F"/>
    <w:rsid w:val="004142C3"/>
    <w:rsid w:val="004158FE"/>
    <w:rsid w:val="00415F33"/>
    <w:rsid w:val="004166D1"/>
    <w:rsid w:val="00416BB5"/>
    <w:rsid w:val="00417BE0"/>
    <w:rsid w:val="0042007C"/>
    <w:rsid w:val="00420F4C"/>
    <w:rsid w:val="00421058"/>
    <w:rsid w:val="004210E8"/>
    <w:rsid w:val="004226B2"/>
    <w:rsid w:val="00422EF1"/>
    <w:rsid w:val="0042311F"/>
    <w:rsid w:val="00425D74"/>
    <w:rsid w:val="00425EF1"/>
    <w:rsid w:val="0042635B"/>
    <w:rsid w:val="0042665D"/>
    <w:rsid w:val="00432F20"/>
    <w:rsid w:val="004334A5"/>
    <w:rsid w:val="00433673"/>
    <w:rsid w:val="004338C8"/>
    <w:rsid w:val="00434AFC"/>
    <w:rsid w:val="00435EA2"/>
    <w:rsid w:val="0044043F"/>
    <w:rsid w:val="0044147A"/>
    <w:rsid w:val="004429B5"/>
    <w:rsid w:val="004447CA"/>
    <w:rsid w:val="00445C38"/>
    <w:rsid w:val="004465CA"/>
    <w:rsid w:val="0045063B"/>
    <w:rsid w:val="0045163F"/>
    <w:rsid w:val="00451BD9"/>
    <w:rsid w:val="004524DF"/>
    <w:rsid w:val="004544C1"/>
    <w:rsid w:val="00454D57"/>
    <w:rsid w:val="0045628F"/>
    <w:rsid w:val="004566FB"/>
    <w:rsid w:val="004568AB"/>
    <w:rsid w:val="004569B4"/>
    <w:rsid w:val="00456A74"/>
    <w:rsid w:val="00460383"/>
    <w:rsid w:val="00460AB7"/>
    <w:rsid w:val="00461EA2"/>
    <w:rsid w:val="0046372D"/>
    <w:rsid w:val="00465B0C"/>
    <w:rsid w:val="004671CE"/>
    <w:rsid w:val="004716A4"/>
    <w:rsid w:val="0047197F"/>
    <w:rsid w:val="00471AB5"/>
    <w:rsid w:val="0047375F"/>
    <w:rsid w:val="00476D55"/>
    <w:rsid w:val="0048081B"/>
    <w:rsid w:val="00480C13"/>
    <w:rsid w:val="00482061"/>
    <w:rsid w:val="004832EC"/>
    <w:rsid w:val="00483BFA"/>
    <w:rsid w:val="00484436"/>
    <w:rsid w:val="00485263"/>
    <w:rsid w:val="00485A78"/>
    <w:rsid w:val="00485DB5"/>
    <w:rsid w:val="00485F75"/>
    <w:rsid w:val="00490595"/>
    <w:rsid w:val="004914F8"/>
    <w:rsid w:val="00491A61"/>
    <w:rsid w:val="00491B4D"/>
    <w:rsid w:val="00491C4D"/>
    <w:rsid w:val="004920B2"/>
    <w:rsid w:val="00492B5B"/>
    <w:rsid w:val="00492E33"/>
    <w:rsid w:val="0049315A"/>
    <w:rsid w:val="004932F8"/>
    <w:rsid w:val="00494604"/>
    <w:rsid w:val="00494B2F"/>
    <w:rsid w:val="00496E52"/>
    <w:rsid w:val="00497237"/>
    <w:rsid w:val="004A02CF"/>
    <w:rsid w:val="004A0748"/>
    <w:rsid w:val="004A0E61"/>
    <w:rsid w:val="004A2CE6"/>
    <w:rsid w:val="004A3557"/>
    <w:rsid w:val="004A43D2"/>
    <w:rsid w:val="004A4B7C"/>
    <w:rsid w:val="004A6BF0"/>
    <w:rsid w:val="004A6DEA"/>
    <w:rsid w:val="004B1703"/>
    <w:rsid w:val="004B17C9"/>
    <w:rsid w:val="004B19A7"/>
    <w:rsid w:val="004B394F"/>
    <w:rsid w:val="004B4451"/>
    <w:rsid w:val="004B59E2"/>
    <w:rsid w:val="004B7901"/>
    <w:rsid w:val="004C01CF"/>
    <w:rsid w:val="004C0F9E"/>
    <w:rsid w:val="004C2A3C"/>
    <w:rsid w:val="004C2E80"/>
    <w:rsid w:val="004C3C04"/>
    <w:rsid w:val="004C4B5D"/>
    <w:rsid w:val="004C4C80"/>
    <w:rsid w:val="004C524D"/>
    <w:rsid w:val="004C6269"/>
    <w:rsid w:val="004C6A4F"/>
    <w:rsid w:val="004C74AE"/>
    <w:rsid w:val="004C7EB8"/>
    <w:rsid w:val="004D0087"/>
    <w:rsid w:val="004D0510"/>
    <w:rsid w:val="004D0645"/>
    <w:rsid w:val="004D0EB7"/>
    <w:rsid w:val="004D0F17"/>
    <w:rsid w:val="004D4F19"/>
    <w:rsid w:val="004D7F37"/>
    <w:rsid w:val="004E07BC"/>
    <w:rsid w:val="004E152C"/>
    <w:rsid w:val="004E23DE"/>
    <w:rsid w:val="004E28A0"/>
    <w:rsid w:val="004E4629"/>
    <w:rsid w:val="004E4794"/>
    <w:rsid w:val="004E47FC"/>
    <w:rsid w:val="004E6EAC"/>
    <w:rsid w:val="004E73FB"/>
    <w:rsid w:val="004F35B2"/>
    <w:rsid w:val="004F3EC6"/>
    <w:rsid w:val="004F49D6"/>
    <w:rsid w:val="004F5022"/>
    <w:rsid w:val="004F5D7C"/>
    <w:rsid w:val="004F5F0A"/>
    <w:rsid w:val="004F621C"/>
    <w:rsid w:val="004F67B2"/>
    <w:rsid w:val="004F685D"/>
    <w:rsid w:val="004F6BA9"/>
    <w:rsid w:val="004F70C8"/>
    <w:rsid w:val="004F72EC"/>
    <w:rsid w:val="004F7490"/>
    <w:rsid w:val="004F752F"/>
    <w:rsid w:val="00502F42"/>
    <w:rsid w:val="0050337B"/>
    <w:rsid w:val="00503FB9"/>
    <w:rsid w:val="00503FF9"/>
    <w:rsid w:val="00504DFE"/>
    <w:rsid w:val="00506E13"/>
    <w:rsid w:val="00510BC5"/>
    <w:rsid w:val="0051232E"/>
    <w:rsid w:val="00514DB2"/>
    <w:rsid w:val="00515FAB"/>
    <w:rsid w:val="00516BBF"/>
    <w:rsid w:val="00517A01"/>
    <w:rsid w:val="0052035D"/>
    <w:rsid w:val="005217C4"/>
    <w:rsid w:val="005240A8"/>
    <w:rsid w:val="00524326"/>
    <w:rsid w:val="00524368"/>
    <w:rsid w:val="0052568A"/>
    <w:rsid w:val="00525F24"/>
    <w:rsid w:val="005262D0"/>
    <w:rsid w:val="005266CA"/>
    <w:rsid w:val="0052776E"/>
    <w:rsid w:val="00530135"/>
    <w:rsid w:val="005304AD"/>
    <w:rsid w:val="00530FF0"/>
    <w:rsid w:val="0053208E"/>
    <w:rsid w:val="00532A42"/>
    <w:rsid w:val="005330DF"/>
    <w:rsid w:val="00537B5A"/>
    <w:rsid w:val="00541342"/>
    <w:rsid w:val="0054191C"/>
    <w:rsid w:val="00542DBE"/>
    <w:rsid w:val="00542FBA"/>
    <w:rsid w:val="00543203"/>
    <w:rsid w:val="00546FBA"/>
    <w:rsid w:val="005470D5"/>
    <w:rsid w:val="0054749C"/>
    <w:rsid w:val="00553411"/>
    <w:rsid w:val="005539C6"/>
    <w:rsid w:val="005539E7"/>
    <w:rsid w:val="005540DE"/>
    <w:rsid w:val="00555C9A"/>
    <w:rsid w:val="005562DE"/>
    <w:rsid w:val="0055656D"/>
    <w:rsid w:val="00557735"/>
    <w:rsid w:val="005617A8"/>
    <w:rsid w:val="005628DC"/>
    <w:rsid w:val="005628FA"/>
    <w:rsid w:val="00562F98"/>
    <w:rsid w:val="0056458B"/>
    <w:rsid w:val="00564734"/>
    <w:rsid w:val="00565E08"/>
    <w:rsid w:val="00566DEA"/>
    <w:rsid w:val="00572655"/>
    <w:rsid w:val="0057266A"/>
    <w:rsid w:val="00573019"/>
    <w:rsid w:val="00573B52"/>
    <w:rsid w:val="00576682"/>
    <w:rsid w:val="00581999"/>
    <w:rsid w:val="00582522"/>
    <w:rsid w:val="00582BB6"/>
    <w:rsid w:val="005833C9"/>
    <w:rsid w:val="00584508"/>
    <w:rsid w:val="00584D80"/>
    <w:rsid w:val="00585617"/>
    <w:rsid w:val="00590D0B"/>
    <w:rsid w:val="00590F79"/>
    <w:rsid w:val="00591526"/>
    <w:rsid w:val="005917BE"/>
    <w:rsid w:val="00591BA7"/>
    <w:rsid w:val="00592340"/>
    <w:rsid w:val="005937B9"/>
    <w:rsid w:val="00593A69"/>
    <w:rsid w:val="00595958"/>
    <w:rsid w:val="0059758C"/>
    <w:rsid w:val="00597933"/>
    <w:rsid w:val="005A121B"/>
    <w:rsid w:val="005A3370"/>
    <w:rsid w:val="005A339A"/>
    <w:rsid w:val="005A6305"/>
    <w:rsid w:val="005B1B20"/>
    <w:rsid w:val="005B32D0"/>
    <w:rsid w:val="005B4820"/>
    <w:rsid w:val="005B4B48"/>
    <w:rsid w:val="005B5616"/>
    <w:rsid w:val="005B5798"/>
    <w:rsid w:val="005B5B46"/>
    <w:rsid w:val="005B661B"/>
    <w:rsid w:val="005B76BA"/>
    <w:rsid w:val="005C080B"/>
    <w:rsid w:val="005C1218"/>
    <w:rsid w:val="005C15E1"/>
    <w:rsid w:val="005C1817"/>
    <w:rsid w:val="005C20E7"/>
    <w:rsid w:val="005C258D"/>
    <w:rsid w:val="005C3399"/>
    <w:rsid w:val="005C3590"/>
    <w:rsid w:val="005C455F"/>
    <w:rsid w:val="005C4C68"/>
    <w:rsid w:val="005C53E5"/>
    <w:rsid w:val="005C700D"/>
    <w:rsid w:val="005C767F"/>
    <w:rsid w:val="005C7B3E"/>
    <w:rsid w:val="005D210F"/>
    <w:rsid w:val="005D43D7"/>
    <w:rsid w:val="005D5964"/>
    <w:rsid w:val="005D7910"/>
    <w:rsid w:val="005D7ABA"/>
    <w:rsid w:val="005E10EF"/>
    <w:rsid w:val="005E1502"/>
    <w:rsid w:val="005E41D1"/>
    <w:rsid w:val="005E45ED"/>
    <w:rsid w:val="005E4A92"/>
    <w:rsid w:val="005E672F"/>
    <w:rsid w:val="005E6E61"/>
    <w:rsid w:val="005F5D85"/>
    <w:rsid w:val="005F6824"/>
    <w:rsid w:val="005F73AB"/>
    <w:rsid w:val="005F7791"/>
    <w:rsid w:val="005F77F0"/>
    <w:rsid w:val="00600C4D"/>
    <w:rsid w:val="006020AE"/>
    <w:rsid w:val="0060271D"/>
    <w:rsid w:val="00602849"/>
    <w:rsid w:val="00604DC6"/>
    <w:rsid w:val="00605F29"/>
    <w:rsid w:val="0060635A"/>
    <w:rsid w:val="00606504"/>
    <w:rsid w:val="00611AD9"/>
    <w:rsid w:val="00611B07"/>
    <w:rsid w:val="00612BA9"/>
    <w:rsid w:val="00614645"/>
    <w:rsid w:val="006151CF"/>
    <w:rsid w:val="006164E7"/>
    <w:rsid w:val="00617152"/>
    <w:rsid w:val="00617E16"/>
    <w:rsid w:val="006209EE"/>
    <w:rsid w:val="00621C0E"/>
    <w:rsid w:val="00622667"/>
    <w:rsid w:val="006238C1"/>
    <w:rsid w:val="006278D6"/>
    <w:rsid w:val="006305A3"/>
    <w:rsid w:val="0063074E"/>
    <w:rsid w:val="00632269"/>
    <w:rsid w:val="00632375"/>
    <w:rsid w:val="006326AA"/>
    <w:rsid w:val="00633294"/>
    <w:rsid w:val="006347A1"/>
    <w:rsid w:val="00637FAC"/>
    <w:rsid w:val="006412CC"/>
    <w:rsid w:val="00641665"/>
    <w:rsid w:val="00642B49"/>
    <w:rsid w:val="00642E28"/>
    <w:rsid w:val="0064395E"/>
    <w:rsid w:val="0064471F"/>
    <w:rsid w:val="006466E8"/>
    <w:rsid w:val="0064798D"/>
    <w:rsid w:val="00650175"/>
    <w:rsid w:val="0065052A"/>
    <w:rsid w:val="00650A8F"/>
    <w:rsid w:val="006512AE"/>
    <w:rsid w:val="006540BF"/>
    <w:rsid w:val="006542DC"/>
    <w:rsid w:val="006562AA"/>
    <w:rsid w:val="006572C7"/>
    <w:rsid w:val="00662A46"/>
    <w:rsid w:val="00663064"/>
    <w:rsid w:val="00663B6D"/>
    <w:rsid w:val="00665255"/>
    <w:rsid w:val="00665EFF"/>
    <w:rsid w:val="00667B51"/>
    <w:rsid w:val="00667C21"/>
    <w:rsid w:val="00667E4C"/>
    <w:rsid w:val="00671D66"/>
    <w:rsid w:val="00671DC7"/>
    <w:rsid w:val="00673302"/>
    <w:rsid w:val="00673D81"/>
    <w:rsid w:val="00677CEC"/>
    <w:rsid w:val="00681443"/>
    <w:rsid w:val="006844A1"/>
    <w:rsid w:val="00684E00"/>
    <w:rsid w:val="00684E94"/>
    <w:rsid w:val="00685D41"/>
    <w:rsid w:val="0068753C"/>
    <w:rsid w:val="00687CFF"/>
    <w:rsid w:val="00690D03"/>
    <w:rsid w:val="00692BFE"/>
    <w:rsid w:val="006945A0"/>
    <w:rsid w:val="006A3089"/>
    <w:rsid w:val="006A3BCF"/>
    <w:rsid w:val="006A43B6"/>
    <w:rsid w:val="006A5487"/>
    <w:rsid w:val="006A5965"/>
    <w:rsid w:val="006A7E5C"/>
    <w:rsid w:val="006B1555"/>
    <w:rsid w:val="006B22CD"/>
    <w:rsid w:val="006B2350"/>
    <w:rsid w:val="006B23A0"/>
    <w:rsid w:val="006B3958"/>
    <w:rsid w:val="006B5AE9"/>
    <w:rsid w:val="006B656D"/>
    <w:rsid w:val="006B6C0A"/>
    <w:rsid w:val="006C02B1"/>
    <w:rsid w:val="006C0AE6"/>
    <w:rsid w:val="006C2180"/>
    <w:rsid w:val="006C2ECB"/>
    <w:rsid w:val="006C40B3"/>
    <w:rsid w:val="006C62E8"/>
    <w:rsid w:val="006D1E6F"/>
    <w:rsid w:val="006D2CAD"/>
    <w:rsid w:val="006D306E"/>
    <w:rsid w:val="006D33D1"/>
    <w:rsid w:val="006D4CC7"/>
    <w:rsid w:val="006D51C9"/>
    <w:rsid w:val="006D730A"/>
    <w:rsid w:val="006E0B8E"/>
    <w:rsid w:val="006E684E"/>
    <w:rsid w:val="006E6B38"/>
    <w:rsid w:val="006E713F"/>
    <w:rsid w:val="006E7AD2"/>
    <w:rsid w:val="006F1AC0"/>
    <w:rsid w:val="006F4597"/>
    <w:rsid w:val="006F7B87"/>
    <w:rsid w:val="006F7D10"/>
    <w:rsid w:val="0070098E"/>
    <w:rsid w:val="00700A3C"/>
    <w:rsid w:val="00701EE6"/>
    <w:rsid w:val="0070451F"/>
    <w:rsid w:val="0070460F"/>
    <w:rsid w:val="007110BC"/>
    <w:rsid w:val="00711F5C"/>
    <w:rsid w:val="007122A1"/>
    <w:rsid w:val="00713B3A"/>
    <w:rsid w:val="00720272"/>
    <w:rsid w:val="007203FE"/>
    <w:rsid w:val="00720D37"/>
    <w:rsid w:val="00724321"/>
    <w:rsid w:val="0072583D"/>
    <w:rsid w:val="00727AB2"/>
    <w:rsid w:val="00727B51"/>
    <w:rsid w:val="00727B91"/>
    <w:rsid w:val="00727E77"/>
    <w:rsid w:val="007313C5"/>
    <w:rsid w:val="00733BB5"/>
    <w:rsid w:val="00735A52"/>
    <w:rsid w:val="00735D40"/>
    <w:rsid w:val="0073681C"/>
    <w:rsid w:val="007372D4"/>
    <w:rsid w:val="007409BB"/>
    <w:rsid w:val="00740DB7"/>
    <w:rsid w:val="007421EF"/>
    <w:rsid w:val="00742EB9"/>
    <w:rsid w:val="00742ECD"/>
    <w:rsid w:val="00743F7A"/>
    <w:rsid w:val="0074567E"/>
    <w:rsid w:val="0074611D"/>
    <w:rsid w:val="00750A5D"/>
    <w:rsid w:val="007529E5"/>
    <w:rsid w:val="00754D57"/>
    <w:rsid w:val="00755020"/>
    <w:rsid w:val="00755187"/>
    <w:rsid w:val="007553C7"/>
    <w:rsid w:val="00755EA8"/>
    <w:rsid w:val="00755EED"/>
    <w:rsid w:val="007605CD"/>
    <w:rsid w:val="00760DD3"/>
    <w:rsid w:val="0076103E"/>
    <w:rsid w:val="0076131B"/>
    <w:rsid w:val="00761AE5"/>
    <w:rsid w:val="00762C65"/>
    <w:rsid w:val="00763C15"/>
    <w:rsid w:val="0076419F"/>
    <w:rsid w:val="00764B8A"/>
    <w:rsid w:val="00765546"/>
    <w:rsid w:val="007709B6"/>
    <w:rsid w:val="00771052"/>
    <w:rsid w:val="0077164E"/>
    <w:rsid w:val="00772E09"/>
    <w:rsid w:val="00773673"/>
    <w:rsid w:val="007747A7"/>
    <w:rsid w:val="0077629A"/>
    <w:rsid w:val="00777290"/>
    <w:rsid w:val="00780549"/>
    <w:rsid w:val="007815C2"/>
    <w:rsid w:val="00782A2D"/>
    <w:rsid w:val="00782FAA"/>
    <w:rsid w:val="0078641D"/>
    <w:rsid w:val="0078671E"/>
    <w:rsid w:val="00790C6F"/>
    <w:rsid w:val="007911FE"/>
    <w:rsid w:val="00793D47"/>
    <w:rsid w:val="00797FBA"/>
    <w:rsid w:val="007A4B80"/>
    <w:rsid w:val="007A4BA1"/>
    <w:rsid w:val="007A4E83"/>
    <w:rsid w:val="007A4FFE"/>
    <w:rsid w:val="007A6741"/>
    <w:rsid w:val="007A754A"/>
    <w:rsid w:val="007A763E"/>
    <w:rsid w:val="007B020A"/>
    <w:rsid w:val="007B11D0"/>
    <w:rsid w:val="007B1877"/>
    <w:rsid w:val="007B1E58"/>
    <w:rsid w:val="007B497F"/>
    <w:rsid w:val="007B4B3B"/>
    <w:rsid w:val="007B6691"/>
    <w:rsid w:val="007B6DAC"/>
    <w:rsid w:val="007B7835"/>
    <w:rsid w:val="007C108F"/>
    <w:rsid w:val="007C188C"/>
    <w:rsid w:val="007C1A86"/>
    <w:rsid w:val="007C1AD9"/>
    <w:rsid w:val="007C1D68"/>
    <w:rsid w:val="007C1F76"/>
    <w:rsid w:val="007C1F9F"/>
    <w:rsid w:val="007C3C1E"/>
    <w:rsid w:val="007C4C89"/>
    <w:rsid w:val="007C5A09"/>
    <w:rsid w:val="007C5B6D"/>
    <w:rsid w:val="007D07E8"/>
    <w:rsid w:val="007D2632"/>
    <w:rsid w:val="007D2DA5"/>
    <w:rsid w:val="007D30BC"/>
    <w:rsid w:val="007D61D8"/>
    <w:rsid w:val="007D6828"/>
    <w:rsid w:val="007D6A36"/>
    <w:rsid w:val="007D7132"/>
    <w:rsid w:val="007D7B5D"/>
    <w:rsid w:val="007E0273"/>
    <w:rsid w:val="007E0732"/>
    <w:rsid w:val="007E1E2C"/>
    <w:rsid w:val="007E5766"/>
    <w:rsid w:val="007E62B2"/>
    <w:rsid w:val="007E7D2D"/>
    <w:rsid w:val="007F0B98"/>
    <w:rsid w:val="007F143C"/>
    <w:rsid w:val="007F1D22"/>
    <w:rsid w:val="007F2BDA"/>
    <w:rsid w:val="007F402E"/>
    <w:rsid w:val="007F4478"/>
    <w:rsid w:val="007F55FF"/>
    <w:rsid w:val="0080048D"/>
    <w:rsid w:val="00802A48"/>
    <w:rsid w:val="00802FAD"/>
    <w:rsid w:val="008042EB"/>
    <w:rsid w:val="00807FC4"/>
    <w:rsid w:val="0081062C"/>
    <w:rsid w:val="0081110C"/>
    <w:rsid w:val="0081112D"/>
    <w:rsid w:val="00811239"/>
    <w:rsid w:val="00811247"/>
    <w:rsid w:val="00811489"/>
    <w:rsid w:val="008132B7"/>
    <w:rsid w:val="00816BDA"/>
    <w:rsid w:val="00817C37"/>
    <w:rsid w:val="00820C13"/>
    <w:rsid w:val="0082113A"/>
    <w:rsid w:val="00821D8A"/>
    <w:rsid w:val="00822115"/>
    <w:rsid w:val="008256E7"/>
    <w:rsid w:val="00825962"/>
    <w:rsid w:val="00827109"/>
    <w:rsid w:val="008311A1"/>
    <w:rsid w:val="00832808"/>
    <w:rsid w:val="00833F32"/>
    <w:rsid w:val="00834FB9"/>
    <w:rsid w:val="00836A02"/>
    <w:rsid w:val="008372C2"/>
    <w:rsid w:val="00837FBA"/>
    <w:rsid w:val="008409E9"/>
    <w:rsid w:val="00842FE5"/>
    <w:rsid w:val="0084402C"/>
    <w:rsid w:val="0084443B"/>
    <w:rsid w:val="00844495"/>
    <w:rsid w:val="00845A00"/>
    <w:rsid w:val="00846001"/>
    <w:rsid w:val="00847FE1"/>
    <w:rsid w:val="00852442"/>
    <w:rsid w:val="00853097"/>
    <w:rsid w:val="008539DF"/>
    <w:rsid w:val="00853AD0"/>
    <w:rsid w:val="008545E6"/>
    <w:rsid w:val="00854660"/>
    <w:rsid w:val="00854DBE"/>
    <w:rsid w:val="008607FC"/>
    <w:rsid w:val="0086086D"/>
    <w:rsid w:val="00861020"/>
    <w:rsid w:val="00861C7B"/>
    <w:rsid w:val="00862A29"/>
    <w:rsid w:val="00862E88"/>
    <w:rsid w:val="00862FAC"/>
    <w:rsid w:val="00863EDB"/>
    <w:rsid w:val="008641EB"/>
    <w:rsid w:val="008657A7"/>
    <w:rsid w:val="00867B5B"/>
    <w:rsid w:val="008709E8"/>
    <w:rsid w:val="00870AFF"/>
    <w:rsid w:val="00870C0E"/>
    <w:rsid w:val="00872FD0"/>
    <w:rsid w:val="00873602"/>
    <w:rsid w:val="00873662"/>
    <w:rsid w:val="00874B52"/>
    <w:rsid w:val="00875A98"/>
    <w:rsid w:val="008771D2"/>
    <w:rsid w:val="00880D70"/>
    <w:rsid w:val="00881938"/>
    <w:rsid w:val="008847E8"/>
    <w:rsid w:val="00884C0C"/>
    <w:rsid w:val="00887442"/>
    <w:rsid w:val="00890C97"/>
    <w:rsid w:val="0089177E"/>
    <w:rsid w:val="00891B4F"/>
    <w:rsid w:val="00891F9F"/>
    <w:rsid w:val="008928E2"/>
    <w:rsid w:val="00892B0A"/>
    <w:rsid w:val="00894439"/>
    <w:rsid w:val="0089487B"/>
    <w:rsid w:val="00894966"/>
    <w:rsid w:val="00894B8E"/>
    <w:rsid w:val="00895BC6"/>
    <w:rsid w:val="008A046F"/>
    <w:rsid w:val="008A1F39"/>
    <w:rsid w:val="008A207A"/>
    <w:rsid w:val="008A2E54"/>
    <w:rsid w:val="008A3828"/>
    <w:rsid w:val="008A46CC"/>
    <w:rsid w:val="008A4BEC"/>
    <w:rsid w:val="008A4DC0"/>
    <w:rsid w:val="008A4EE1"/>
    <w:rsid w:val="008A4F73"/>
    <w:rsid w:val="008A54A0"/>
    <w:rsid w:val="008A6319"/>
    <w:rsid w:val="008A6709"/>
    <w:rsid w:val="008A7C0F"/>
    <w:rsid w:val="008B0CFD"/>
    <w:rsid w:val="008B14CC"/>
    <w:rsid w:val="008B4398"/>
    <w:rsid w:val="008B504B"/>
    <w:rsid w:val="008B6CB2"/>
    <w:rsid w:val="008B7043"/>
    <w:rsid w:val="008B777B"/>
    <w:rsid w:val="008C053D"/>
    <w:rsid w:val="008C0691"/>
    <w:rsid w:val="008C0D8F"/>
    <w:rsid w:val="008C1393"/>
    <w:rsid w:val="008C34DB"/>
    <w:rsid w:val="008C3604"/>
    <w:rsid w:val="008C3983"/>
    <w:rsid w:val="008C483A"/>
    <w:rsid w:val="008C4C44"/>
    <w:rsid w:val="008C54DD"/>
    <w:rsid w:val="008C64DC"/>
    <w:rsid w:val="008C79C4"/>
    <w:rsid w:val="008C7A2A"/>
    <w:rsid w:val="008D0350"/>
    <w:rsid w:val="008D09E3"/>
    <w:rsid w:val="008D1782"/>
    <w:rsid w:val="008D1E02"/>
    <w:rsid w:val="008D3F92"/>
    <w:rsid w:val="008D42DF"/>
    <w:rsid w:val="008D572B"/>
    <w:rsid w:val="008D64D7"/>
    <w:rsid w:val="008D76AB"/>
    <w:rsid w:val="008D7DCA"/>
    <w:rsid w:val="008E03B1"/>
    <w:rsid w:val="008E0B5F"/>
    <w:rsid w:val="008E23D2"/>
    <w:rsid w:val="008E2C27"/>
    <w:rsid w:val="008E32EB"/>
    <w:rsid w:val="008E771C"/>
    <w:rsid w:val="008E7ACA"/>
    <w:rsid w:val="008F1350"/>
    <w:rsid w:val="008F1B5B"/>
    <w:rsid w:val="008F20F5"/>
    <w:rsid w:val="008F4DF4"/>
    <w:rsid w:val="008F5386"/>
    <w:rsid w:val="008F5B92"/>
    <w:rsid w:val="008F5D57"/>
    <w:rsid w:val="008F5EB6"/>
    <w:rsid w:val="008F6C5B"/>
    <w:rsid w:val="008F6E26"/>
    <w:rsid w:val="00900624"/>
    <w:rsid w:val="00901B81"/>
    <w:rsid w:val="0090215F"/>
    <w:rsid w:val="0090267B"/>
    <w:rsid w:val="0090365E"/>
    <w:rsid w:val="0090385E"/>
    <w:rsid w:val="009044B1"/>
    <w:rsid w:val="0090463D"/>
    <w:rsid w:val="00904682"/>
    <w:rsid w:val="00904F6E"/>
    <w:rsid w:val="00906FEF"/>
    <w:rsid w:val="00907421"/>
    <w:rsid w:val="0090774E"/>
    <w:rsid w:val="00910E63"/>
    <w:rsid w:val="00910EBF"/>
    <w:rsid w:val="0091114C"/>
    <w:rsid w:val="00911516"/>
    <w:rsid w:val="009115A9"/>
    <w:rsid w:val="009118CB"/>
    <w:rsid w:val="00911EC5"/>
    <w:rsid w:val="00914229"/>
    <w:rsid w:val="00914973"/>
    <w:rsid w:val="009157EB"/>
    <w:rsid w:val="00917048"/>
    <w:rsid w:val="00917614"/>
    <w:rsid w:val="0092176A"/>
    <w:rsid w:val="00922307"/>
    <w:rsid w:val="00922D46"/>
    <w:rsid w:val="00923A51"/>
    <w:rsid w:val="00924064"/>
    <w:rsid w:val="009250AD"/>
    <w:rsid w:val="00927A14"/>
    <w:rsid w:val="00927F55"/>
    <w:rsid w:val="0093552B"/>
    <w:rsid w:val="00941B69"/>
    <w:rsid w:val="00942436"/>
    <w:rsid w:val="0094335B"/>
    <w:rsid w:val="00947146"/>
    <w:rsid w:val="00947744"/>
    <w:rsid w:val="00947D8A"/>
    <w:rsid w:val="00947F45"/>
    <w:rsid w:val="00951818"/>
    <w:rsid w:val="00952D1B"/>
    <w:rsid w:val="0095412E"/>
    <w:rsid w:val="00954FD1"/>
    <w:rsid w:val="00957F19"/>
    <w:rsid w:val="00960424"/>
    <w:rsid w:val="00961ADD"/>
    <w:rsid w:val="00962335"/>
    <w:rsid w:val="00962E91"/>
    <w:rsid w:val="00963757"/>
    <w:rsid w:val="00963FE3"/>
    <w:rsid w:val="009663EB"/>
    <w:rsid w:val="00967694"/>
    <w:rsid w:val="00972B2D"/>
    <w:rsid w:val="00974F84"/>
    <w:rsid w:val="009750C9"/>
    <w:rsid w:val="00975292"/>
    <w:rsid w:val="00975CAA"/>
    <w:rsid w:val="009767FB"/>
    <w:rsid w:val="009803C2"/>
    <w:rsid w:val="00980B0B"/>
    <w:rsid w:val="00983782"/>
    <w:rsid w:val="0098392C"/>
    <w:rsid w:val="00984361"/>
    <w:rsid w:val="00984A0C"/>
    <w:rsid w:val="00984A1B"/>
    <w:rsid w:val="0099024E"/>
    <w:rsid w:val="00992A30"/>
    <w:rsid w:val="00993189"/>
    <w:rsid w:val="00993A9F"/>
    <w:rsid w:val="009942A2"/>
    <w:rsid w:val="0099482E"/>
    <w:rsid w:val="009A0268"/>
    <w:rsid w:val="009A0981"/>
    <w:rsid w:val="009A15E4"/>
    <w:rsid w:val="009A1E07"/>
    <w:rsid w:val="009A4772"/>
    <w:rsid w:val="009A4DD3"/>
    <w:rsid w:val="009A5A5A"/>
    <w:rsid w:val="009A5B2F"/>
    <w:rsid w:val="009B11E0"/>
    <w:rsid w:val="009B1AFA"/>
    <w:rsid w:val="009B2969"/>
    <w:rsid w:val="009B3EFE"/>
    <w:rsid w:val="009B615F"/>
    <w:rsid w:val="009B69DE"/>
    <w:rsid w:val="009C5057"/>
    <w:rsid w:val="009C76B5"/>
    <w:rsid w:val="009D117C"/>
    <w:rsid w:val="009D3FB8"/>
    <w:rsid w:val="009D4CB3"/>
    <w:rsid w:val="009D5C3C"/>
    <w:rsid w:val="009D6916"/>
    <w:rsid w:val="009E0196"/>
    <w:rsid w:val="009E1DB4"/>
    <w:rsid w:val="009E347C"/>
    <w:rsid w:val="009E369A"/>
    <w:rsid w:val="009E48AC"/>
    <w:rsid w:val="009E5579"/>
    <w:rsid w:val="009E5657"/>
    <w:rsid w:val="009E595C"/>
    <w:rsid w:val="009E6A97"/>
    <w:rsid w:val="009F00D7"/>
    <w:rsid w:val="009F146D"/>
    <w:rsid w:val="009F2159"/>
    <w:rsid w:val="009F3912"/>
    <w:rsid w:val="009F44B3"/>
    <w:rsid w:val="009F49BF"/>
    <w:rsid w:val="009F5B23"/>
    <w:rsid w:val="009F5DE0"/>
    <w:rsid w:val="009F7BDF"/>
    <w:rsid w:val="00A04270"/>
    <w:rsid w:val="00A07014"/>
    <w:rsid w:val="00A07598"/>
    <w:rsid w:val="00A10309"/>
    <w:rsid w:val="00A10C70"/>
    <w:rsid w:val="00A12774"/>
    <w:rsid w:val="00A12871"/>
    <w:rsid w:val="00A12888"/>
    <w:rsid w:val="00A13D47"/>
    <w:rsid w:val="00A144AD"/>
    <w:rsid w:val="00A1488F"/>
    <w:rsid w:val="00A16DFA"/>
    <w:rsid w:val="00A170E6"/>
    <w:rsid w:val="00A21E30"/>
    <w:rsid w:val="00A22220"/>
    <w:rsid w:val="00A23DCE"/>
    <w:rsid w:val="00A255F6"/>
    <w:rsid w:val="00A265D2"/>
    <w:rsid w:val="00A269D5"/>
    <w:rsid w:val="00A2778B"/>
    <w:rsid w:val="00A27A01"/>
    <w:rsid w:val="00A301F6"/>
    <w:rsid w:val="00A368E4"/>
    <w:rsid w:val="00A36DA8"/>
    <w:rsid w:val="00A377B9"/>
    <w:rsid w:val="00A40541"/>
    <w:rsid w:val="00A41665"/>
    <w:rsid w:val="00A41C61"/>
    <w:rsid w:val="00A42A8B"/>
    <w:rsid w:val="00A4519A"/>
    <w:rsid w:val="00A462B2"/>
    <w:rsid w:val="00A46CAC"/>
    <w:rsid w:val="00A47CD2"/>
    <w:rsid w:val="00A47E61"/>
    <w:rsid w:val="00A50422"/>
    <w:rsid w:val="00A50F1A"/>
    <w:rsid w:val="00A511E1"/>
    <w:rsid w:val="00A51298"/>
    <w:rsid w:val="00A51312"/>
    <w:rsid w:val="00A51BBC"/>
    <w:rsid w:val="00A5226E"/>
    <w:rsid w:val="00A5255E"/>
    <w:rsid w:val="00A5496D"/>
    <w:rsid w:val="00A55934"/>
    <w:rsid w:val="00A56DC2"/>
    <w:rsid w:val="00A5758C"/>
    <w:rsid w:val="00A577AB"/>
    <w:rsid w:val="00A57E24"/>
    <w:rsid w:val="00A60824"/>
    <w:rsid w:val="00A6109C"/>
    <w:rsid w:val="00A62477"/>
    <w:rsid w:val="00A639DF"/>
    <w:rsid w:val="00A63CA4"/>
    <w:rsid w:val="00A652D1"/>
    <w:rsid w:val="00A66183"/>
    <w:rsid w:val="00A70BDC"/>
    <w:rsid w:val="00A70DA6"/>
    <w:rsid w:val="00A70F2F"/>
    <w:rsid w:val="00A72C6E"/>
    <w:rsid w:val="00A73B6A"/>
    <w:rsid w:val="00A7446E"/>
    <w:rsid w:val="00A74FC6"/>
    <w:rsid w:val="00A77198"/>
    <w:rsid w:val="00A803A9"/>
    <w:rsid w:val="00A83B1D"/>
    <w:rsid w:val="00A83FC0"/>
    <w:rsid w:val="00A84A69"/>
    <w:rsid w:val="00A85F38"/>
    <w:rsid w:val="00A85FE4"/>
    <w:rsid w:val="00A866F0"/>
    <w:rsid w:val="00A86841"/>
    <w:rsid w:val="00A90119"/>
    <w:rsid w:val="00A916AE"/>
    <w:rsid w:val="00A92048"/>
    <w:rsid w:val="00A93019"/>
    <w:rsid w:val="00A93A85"/>
    <w:rsid w:val="00A943DA"/>
    <w:rsid w:val="00A95678"/>
    <w:rsid w:val="00A95F5F"/>
    <w:rsid w:val="00A97057"/>
    <w:rsid w:val="00A97EDE"/>
    <w:rsid w:val="00AA0C66"/>
    <w:rsid w:val="00AA5483"/>
    <w:rsid w:val="00AA6B82"/>
    <w:rsid w:val="00AA741A"/>
    <w:rsid w:val="00AA7B38"/>
    <w:rsid w:val="00AB22A3"/>
    <w:rsid w:val="00AB2726"/>
    <w:rsid w:val="00AB38C1"/>
    <w:rsid w:val="00AB3B94"/>
    <w:rsid w:val="00AB66A0"/>
    <w:rsid w:val="00AB67DE"/>
    <w:rsid w:val="00AB6E79"/>
    <w:rsid w:val="00AC1958"/>
    <w:rsid w:val="00AC1A8D"/>
    <w:rsid w:val="00AC23B7"/>
    <w:rsid w:val="00AC2449"/>
    <w:rsid w:val="00AD09E4"/>
    <w:rsid w:val="00AD218E"/>
    <w:rsid w:val="00AD29B0"/>
    <w:rsid w:val="00AD2D10"/>
    <w:rsid w:val="00AD35A1"/>
    <w:rsid w:val="00AD3B8E"/>
    <w:rsid w:val="00AD68D9"/>
    <w:rsid w:val="00AE26C9"/>
    <w:rsid w:val="00AE29E1"/>
    <w:rsid w:val="00AE2E0A"/>
    <w:rsid w:val="00AE4040"/>
    <w:rsid w:val="00AE6A71"/>
    <w:rsid w:val="00AE70BC"/>
    <w:rsid w:val="00AE7A6B"/>
    <w:rsid w:val="00AF40B1"/>
    <w:rsid w:val="00AF5062"/>
    <w:rsid w:val="00AF5190"/>
    <w:rsid w:val="00AF58F1"/>
    <w:rsid w:val="00AF5D7C"/>
    <w:rsid w:val="00AF68CD"/>
    <w:rsid w:val="00B005B9"/>
    <w:rsid w:val="00B03D59"/>
    <w:rsid w:val="00B04672"/>
    <w:rsid w:val="00B059DD"/>
    <w:rsid w:val="00B06008"/>
    <w:rsid w:val="00B0614C"/>
    <w:rsid w:val="00B0754F"/>
    <w:rsid w:val="00B1129C"/>
    <w:rsid w:val="00B112D7"/>
    <w:rsid w:val="00B12184"/>
    <w:rsid w:val="00B126F9"/>
    <w:rsid w:val="00B12D42"/>
    <w:rsid w:val="00B13035"/>
    <w:rsid w:val="00B132D9"/>
    <w:rsid w:val="00B132F9"/>
    <w:rsid w:val="00B134BF"/>
    <w:rsid w:val="00B13B73"/>
    <w:rsid w:val="00B15560"/>
    <w:rsid w:val="00B15AFE"/>
    <w:rsid w:val="00B1647C"/>
    <w:rsid w:val="00B17818"/>
    <w:rsid w:val="00B178A5"/>
    <w:rsid w:val="00B20986"/>
    <w:rsid w:val="00B21F77"/>
    <w:rsid w:val="00B22079"/>
    <w:rsid w:val="00B222BA"/>
    <w:rsid w:val="00B247F3"/>
    <w:rsid w:val="00B249F4"/>
    <w:rsid w:val="00B27472"/>
    <w:rsid w:val="00B30654"/>
    <w:rsid w:val="00B310A9"/>
    <w:rsid w:val="00B31490"/>
    <w:rsid w:val="00B31628"/>
    <w:rsid w:val="00B32537"/>
    <w:rsid w:val="00B33BA2"/>
    <w:rsid w:val="00B36DF8"/>
    <w:rsid w:val="00B370AD"/>
    <w:rsid w:val="00B37A95"/>
    <w:rsid w:val="00B40AC2"/>
    <w:rsid w:val="00B412DC"/>
    <w:rsid w:val="00B42AA4"/>
    <w:rsid w:val="00B43A22"/>
    <w:rsid w:val="00B451A8"/>
    <w:rsid w:val="00B4559F"/>
    <w:rsid w:val="00B45781"/>
    <w:rsid w:val="00B473A6"/>
    <w:rsid w:val="00B50F42"/>
    <w:rsid w:val="00B5280B"/>
    <w:rsid w:val="00B52E07"/>
    <w:rsid w:val="00B53138"/>
    <w:rsid w:val="00B53A2C"/>
    <w:rsid w:val="00B5405B"/>
    <w:rsid w:val="00B56263"/>
    <w:rsid w:val="00B563E8"/>
    <w:rsid w:val="00B57302"/>
    <w:rsid w:val="00B60266"/>
    <w:rsid w:val="00B61193"/>
    <w:rsid w:val="00B615A1"/>
    <w:rsid w:val="00B6184A"/>
    <w:rsid w:val="00B622F2"/>
    <w:rsid w:val="00B63158"/>
    <w:rsid w:val="00B63F7D"/>
    <w:rsid w:val="00B648A8"/>
    <w:rsid w:val="00B65835"/>
    <w:rsid w:val="00B66CA6"/>
    <w:rsid w:val="00B67456"/>
    <w:rsid w:val="00B67758"/>
    <w:rsid w:val="00B716E7"/>
    <w:rsid w:val="00B73AA4"/>
    <w:rsid w:val="00B73D23"/>
    <w:rsid w:val="00B74C00"/>
    <w:rsid w:val="00B75B38"/>
    <w:rsid w:val="00B75FAB"/>
    <w:rsid w:val="00B76104"/>
    <w:rsid w:val="00B773F8"/>
    <w:rsid w:val="00B77EC0"/>
    <w:rsid w:val="00B805F1"/>
    <w:rsid w:val="00B83B6C"/>
    <w:rsid w:val="00B869F4"/>
    <w:rsid w:val="00B8792F"/>
    <w:rsid w:val="00B87A3D"/>
    <w:rsid w:val="00B90002"/>
    <w:rsid w:val="00B90433"/>
    <w:rsid w:val="00B907EC"/>
    <w:rsid w:val="00B90840"/>
    <w:rsid w:val="00B91705"/>
    <w:rsid w:val="00B92111"/>
    <w:rsid w:val="00B92713"/>
    <w:rsid w:val="00B9424E"/>
    <w:rsid w:val="00B946F9"/>
    <w:rsid w:val="00B95703"/>
    <w:rsid w:val="00B9722E"/>
    <w:rsid w:val="00BA01A0"/>
    <w:rsid w:val="00BA046A"/>
    <w:rsid w:val="00BA25AF"/>
    <w:rsid w:val="00BA29D2"/>
    <w:rsid w:val="00BA2FAA"/>
    <w:rsid w:val="00BA3964"/>
    <w:rsid w:val="00BA5836"/>
    <w:rsid w:val="00BA5C17"/>
    <w:rsid w:val="00BA62D6"/>
    <w:rsid w:val="00BA7FEA"/>
    <w:rsid w:val="00BB123C"/>
    <w:rsid w:val="00BB3355"/>
    <w:rsid w:val="00BB3B11"/>
    <w:rsid w:val="00BB48CC"/>
    <w:rsid w:val="00BB7201"/>
    <w:rsid w:val="00BC081D"/>
    <w:rsid w:val="00BC2675"/>
    <w:rsid w:val="00BC293C"/>
    <w:rsid w:val="00BC37D9"/>
    <w:rsid w:val="00BC4AAB"/>
    <w:rsid w:val="00BC77B3"/>
    <w:rsid w:val="00BD16EA"/>
    <w:rsid w:val="00BD6250"/>
    <w:rsid w:val="00BD7845"/>
    <w:rsid w:val="00BE0AB3"/>
    <w:rsid w:val="00BE0BDB"/>
    <w:rsid w:val="00BE1757"/>
    <w:rsid w:val="00BE24EB"/>
    <w:rsid w:val="00BE26DE"/>
    <w:rsid w:val="00BE377C"/>
    <w:rsid w:val="00BE3AA7"/>
    <w:rsid w:val="00BE407C"/>
    <w:rsid w:val="00BE6C29"/>
    <w:rsid w:val="00BF0DD1"/>
    <w:rsid w:val="00BF19EE"/>
    <w:rsid w:val="00BF1AEC"/>
    <w:rsid w:val="00BF30A3"/>
    <w:rsid w:val="00BF35D7"/>
    <w:rsid w:val="00BF3A4E"/>
    <w:rsid w:val="00BF4752"/>
    <w:rsid w:val="00BF4E0D"/>
    <w:rsid w:val="00BF5344"/>
    <w:rsid w:val="00BF5769"/>
    <w:rsid w:val="00BF5CC3"/>
    <w:rsid w:val="00BF6135"/>
    <w:rsid w:val="00BF6C39"/>
    <w:rsid w:val="00BF71E2"/>
    <w:rsid w:val="00BF74D6"/>
    <w:rsid w:val="00C0006D"/>
    <w:rsid w:val="00C00592"/>
    <w:rsid w:val="00C009D7"/>
    <w:rsid w:val="00C01609"/>
    <w:rsid w:val="00C033DE"/>
    <w:rsid w:val="00C055A1"/>
    <w:rsid w:val="00C062F9"/>
    <w:rsid w:val="00C078C2"/>
    <w:rsid w:val="00C10441"/>
    <w:rsid w:val="00C11CB6"/>
    <w:rsid w:val="00C1279B"/>
    <w:rsid w:val="00C130E9"/>
    <w:rsid w:val="00C1572B"/>
    <w:rsid w:val="00C165A1"/>
    <w:rsid w:val="00C21277"/>
    <w:rsid w:val="00C21E26"/>
    <w:rsid w:val="00C22E05"/>
    <w:rsid w:val="00C232E9"/>
    <w:rsid w:val="00C23614"/>
    <w:rsid w:val="00C2470F"/>
    <w:rsid w:val="00C25C03"/>
    <w:rsid w:val="00C25C9E"/>
    <w:rsid w:val="00C2667B"/>
    <w:rsid w:val="00C3053E"/>
    <w:rsid w:val="00C30645"/>
    <w:rsid w:val="00C33A9A"/>
    <w:rsid w:val="00C33E2C"/>
    <w:rsid w:val="00C3401A"/>
    <w:rsid w:val="00C3679B"/>
    <w:rsid w:val="00C40881"/>
    <w:rsid w:val="00C40E89"/>
    <w:rsid w:val="00C4171B"/>
    <w:rsid w:val="00C43041"/>
    <w:rsid w:val="00C435A0"/>
    <w:rsid w:val="00C445AE"/>
    <w:rsid w:val="00C44B3A"/>
    <w:rsid w:val="00C44E05"/>
    <w:rsid w:val="00C462AB"/>
    <w:rsid w:val="00C46305"/>
    <w:rsid w:val="00C5001E"/>
    <w:rsid w:val="00C505E2"/>
    <w:rsid w:val="00C5136C"/>
    <w:rsid w:val="00C51EBD"/>
    <w:rsid w:val="00C533CE"/>
    <w:rsid w:val="00C53422"/>
    <w:rsid w:val="00C53839"/>
    <w:rsid w:val="00C541E3"/>
    <w:rsid w:val="00C55358"/>
    <w:rsid w:val="00C55E23"/>
    <w:rsid w:val="00C55E80"/>
    <w:rsid w:val="00C576AF"/>
    <w:rsid w:val="00C602A9"/>
    <w:rsid w:val="00C603F8"/>
    <w:rsid w:val="00C60C57"/>
    <w:rsid w:val="00C61671"/>
    <w:rsid w:val="00C62AFF"/>
    <w:rsid w:val="00C664F7"/>
    <w:rsid w:val="00C7067F"/>
    <w:rsid w:val="00C70ACB"/>
    <w:rsid w:val="00C71A1E"/>
    <w:rsid w:val="00C71DB6"/>
    <w:rsid w:val="00C747F5"/>
    <w:rsid w:val="00C74D92"/>
    <w:rsid w:val="00C75F67"/>
    <w:rsid w:val="00C77906"/>
    <w:rsid w:val="00C807C7"/>
    <w:rsid w:val="00C811D3"/>
    <w:rsid w:val="00C83EE5"/>
    <w:rsid w:val="00C84137"/>
    <w:rsid w:val="00C87128"/>
    <w:rsid w:val="00C879E3"/>
    <w:rsid w:val="00C9042F"/>
    <w:rsid w:val="00C90DD3"/>
    <w:rsid w:val="00C912D7"/>
    <w:rsid w:val="00C94011"/>
    <w:rsid w:val="00C94379"/>
    <w:rsid w:val="00C94D22"/>
    <w:rsid w:val="00C95279"/>
    <w:rsid w:val="00CA03C6"/>
    <w:rsid w:val="00CA0D23"/>
    <w:rsid w:val="00CA384B"/>
    <w:rsid w:val="00CA4AF6"/>
    <w:rsid w:val="00CA5606"/>
    <w:rsid w:val="00CA572F"/>
    <w:rsid w:val="00CA5B34"/>
    <w:rsid w:val="00CA6B69"/>
    <w:rsid w:val="00CA794F"/>
    <w:rsid w:val="00CB0AA7"/>
    <w:rsid w:val="00CB1BD9"/>
    <w:rsid w:val="00CB30B0"/>
    <w:rsid w:val="00CB493E"/>
    <w:rsid w:val="00CB5663"/>
    <w:rsid w:val="00CB6599"/>
    <w:rsid w:val="00CB6DDD"/>
    <w:rsid w:val="00CB7439"/>
    <w:rsid w:val="00CB7CBA"/>
    <w:rsid w:val="00CC061D"/>
    <w:rsid w:val="00CC1422"/>
    <w:rsid w:val="00CC3D69"/>
    <w:rsid w:val="00CC5BEC"/>
    <w:rsid w:val="00CC6CA0"/>
    <w:rsid w:val="00CD0FA9"/>
    <w:rsid w:val="00CD15EF"/>
    <w:rsid w:val="00CD1BDA"/>
    <w:rsid w:val="00CD272C"/>
    <w:rsid w:val="00CD3011"/>
    <w:rsid w:val="00CD3B05"/>
    <w:rsid w:val="00CD62FE"/>
    <w:rsid w:val="00CE03EC"/>
    <w:rsid w:val="00CE092C"/>
    <w:rsid w:val="00CE32A7"/>
    <w:rsid w:val="00CE46E0"/>
    <w:rsid w:val="00CE55EF"/>
    <w:rsid w:val="00CE5A59"/>
    <w:rsid w:val="00CF0AFD"/>
    <w:rsid w:val="00CF158A"/>
    <w:rsid w:val="00CF2CE5"/>
    <w:rsid w:val="00CF37F8"/>
    <w:rsid w:val="00CF40FC"/>
    <w:rsid w:val="00CF4AB5"/>
    <w:rsid w:val="00D01642"/>
    <w:rsid w:val="00D03191"/>
    <w:rsid w:val="00D057BF"/>
    <w:rsid w:val="00D05F90"/>
    <w:rsid w:val="00D06223"/>
    <w:rsid w:val="00D06620"/>
    <w:rsid w:val="00D101A4"/>
    <w:rsid w:val="00D101BB"/>
    <w:rsid w:val="00D12F4B"/>
    <w:rsid w:val="00D149AA"/>
    <w:rsid w:val="00D16A96"/>
    <w:rsid w:val="00D17B90"/>
    <w:rsid w:val="00D17F49"/>
    <w:rsid w:val="00D200C3"/>
    <w:rsid w:val="00D20A55"/>
    <w:rsid w:val="00D21100"/>
    <w:rsid w:val="00D21986"/>
    <w:rsid w:val="00D22FAD"/>
    <w:rsid w:val="00D240F3"/>
    <w:rsid w:val="00D268A6"/>
    <w:rsid w:val="00D27015"/>
    <w:rsid w:val="00D31EC3"/>
    <w:rsid w:val="00D33A56"/>
    <w:rsid w:val="00D33D40"/>
    <w:rsid w:val="00D35688"/>
    <w:rsid w:val="00D35B83"/>
    <w:rsid w:val="00D42D39"/>
    <w:rsid w:val="00D43F73"/>
    <w:rsid w:val="00D450B0"/>
    <w:rsid w:val="00D464A4"/>
    <w:rsid w:val="00D476C2"/>
    <w:rsid w:val="00D5054B"/>
    <w:rsid w:val="00D51729"/>
    <w:rsid w:val="00D51D4C"/>
    <w:rsid w:val="00D526EF"/>
    <w:rsid w:val="00D52B8C"/>
    <w:rsid w:val="00D53A98"/>
    <w:rsid w:val="00D53C85"/>
    <w:rsid w:val="00D55873"/>
    <w:rsid w:val="00D55FD7"/>
    <w:rsid w:val="00D5736C"/>
    <w:rsid w:val="00D57D0A"/>
    <w:rsid w:val="00D60C91"/>
    <w:rsid w:val="00D6122A"/>
    <w:rsid w:val="00D61784"/>
    <w:rsid w:val="00D62D36"/>
    <w:rsid w:val="00D6361C"/>
    <w:rsid w:val="00D64E36"/>
    <w:rsid w:val="00D65118"/>
    <w:rsid w:val="00D65F51"/>
    <w:rsid w:val="00D678D7"/>
    <w:rsid w:val="00D67DAE"/>
    <w:rsid w:val="00D70E6B"/>
    <w:rsid w:val="00D72473"/>
    <w:rsid w:val="00D7392C"/>
    <w:rsid w:val="00D757F0"/>
    <w:rsid w:val="00D84069"/>
    <w:rsid w:val="00D84643"/>
    <w:rsid w:val="00D86844"/>
    <w:rsid w:val="00D87234"/>
    <w:rsid w:val="00D877E4"/>
    <w:rsid w:val="00D92306"/>
    <w:rsid w:val="00D92424"/>
    <w:rsid w:val="00D92E36"/>
    <w:rsid w:val="00D96152"/>
    <w:rsid w:val="00D964B0"/>
    <w:rsid w:val="00D9682C"/>
    <w:rsid w:val="00D96C15"/>
    <w:rsid w:val="00D97021"/>
    <w:rsid w:val="00DA0055"/>
    <w:rsid w:val="00DA4A7A"/>
    <w:rsid w:val="00DA6ABE"/>
    <w:rsid w:val="00DA7E71"/>
    <w:rsid w:val="00DB00A0"/>
    <w:rsid w:val="00DB0DE5"/>
    <w:rsid w:val="00DB1753"/>
    <w:rsid w:val="00DB4754"/>
    <w:rsid w:val="00DB48C7"/>
    <w:rsid w:val="00DB75E9"/>
    <w:rsid w:val="00DC06B2"/>
    <w:rsid w:val="00DC094D"/>
    <w:rsid w:val="00DC1C4A"/>
    <w:rsid w:val="00DC1E79"/>
    <w:rsid w:val="00DC33AA"/>
    <w:rsid w:val="00DC3A4A"/>
    <w:rsid w:val="00DC4B28"/>
    <w:rsid w:val="00DC58A5"/>
    <w:rsid w:val="00DC5DF6"/>
    <w:rsid w:val="00DC64F3"/>
    <w:rsid w:val="00DC6873"/>
    <w:rsid w:val="00DC68A1"/>
    <w:rsid w:val="00DC6EC3"/>
    <w:rsid w:val="00DC7039"/>
    <w:rsid w:val="00DC704B"/>
    <w:rsid w:val="00DC7817"/>
    <w:rsid w:val="00DC7D06"/>
    <w:rsid w:val="00DD081A"/>
    <w:rsid w:val="00DD0B7A"/>
    <w:rsid w:val="00DD3A3F"/>
    <w:rsid w:val="00DD51E1"/>
    <w:rsid w:val="00DD5842"/>
    <w:rsid w:val="00DE004B"/>
    <w:rsid w:val="00DE0BA5"/>
    <w:rsid w:val="00DE2545"/>
    <w:rsid w:val="00DE2617"/>
    <w:rsid w:val="00DE326C"/>
    <w:rsid w:val="00DE32F6"/>
    <w:rsid w:val="00DE5002"/>
    <w:rsid w:val="00DE547B"/>
    <w:rsid w:val="00DE6D7D"/>
    <w:rsid w:val="00DE7AEC"/>
    <w:rsid w:val="00DF06D7"/>
    <w:rsid w:val="00DF3C4D"/>
    <w:rsid w:val="00DF3C53"/>
    <w:rsid w:val="00DF42F5"/>
    <w:rsid w:val="00DF5931"/>
    <w:rsid w:val="00DF5CE8"/>
    <w:rsid w:val="00E03C83"/>
    <w:rsid w:val="00E04A0D"/>
    <w:rsid w:val="00E10327"/>
    <w:rsid w:val="00E11A1C"/>
    <w:rsid w:val="00E12282"/>
    <w:rsid w:val="00E12C96"/>
    <w:rsid w:val="00E14BB1"/>
    <w:rsid w:val="00E14D6B"/>
    <w:rsid w:val="00E173E4"/>
    <w:rsid w:val="00E17FD6"/>
    <w:rsid w:val="00E21454"/>
    <w:rsid w:val="00E219CD"/>
    <w:rsid w:val="00E223CD"/>
    <w:rsid w:val="00E25239"/>
    <w:rsid w:val="00E254C9"/>
    <w:rsid w:val="00E25595"/>
    <w:rsid w:val="00E26870"/>
    <w:rsid w:val="00E27795"/>
    <w:rsid w:val="00E32098"/>
    <w:rsid w:val="00E327D3"/>
    <w:rsid w:val="00E35654"/>
    <w:rsid w:val="00E40815"/>
    <w:rsid w:val="00E42013"/>
    <w:rsid w:val="00E429E9"/>
    <w:rsid w:val="00E44ABA"/>
    <w:rsid w:val="00E44FD2"/>
    <w:rsid w:val="00E45A73"/>
    <w:rsid w:val="00E50AAA"/>
    <w:rsid w:val="00E51017"/>
    <w:rsid w:val="00E51FE6"/>
    <w:rsid w:val="00E564F5"/>
    <w:rsid w:val="00E6305E"/>
    <w:rsid w:val="00E67EA7"/>
    <w:rsid w:val="00E70685"/>
    <w:rsid w:val="00E70B52"/>
    <w:rsid w:val="00E779A6"/>
    <w:rsid w:val="00E81380"/>
    <w:rsid w:val="00E81E64"/>
    <w:rsid w:val="00E83416"/>
    <w:rsid w:val="00E8381D"/>
    <w:rsid w:val="00E85C46"/>
    <w:rsid w:val="00E8734C"/>
    <w:rsid w:val="00E87FE3"/>
    <w:rsid w:val="00E921B2"/>
    <w:rsid w:val="00E925C7"/>
    <w:rsid w:val="00E932DA"/>
    <w:rsid w:val="00E93C77"/>
    <w:rsid w:val="00E9527D"/>
    <w:rsid w:val="00E9532D"/>
    <w:rsid w:val="00E95B5B"/>
    <w:rsid w:val="00E96FAD"/>
    <w:rsid w:val="00E97C64"/>
    <w:rsid w:val="00E97DE2"/>
    <w:rsid w:val="00EA0DAF"/>
    <w:rsid w:val="00EA0F33"/>
    <w:rsid w:val="00EA14EC"/>
    <w:rsid w:val="00EA16D7"/>
    <w:rsid w:val="00EA386A"/>
    <w:rsid w:val="00EA3E5F"/>
    <w:rsid w:val="00EA4B30"/>
    <w:rsid w:val="00EA4FC2"/>
    <w:rsid w:val="00EA5C5D"/>
    <w:rsid w:val="00EA5F7C"/>
    <w:rsid w:val="00EA609C"/>
    <w:rsid w:val="00EA72E5"/>
    <w:rsid w:val="00EA7AC2"/>
    <w:rsid w:val="00EB0FA0"/>
    <w:rsid w:val="00EB200E"/>
    <w:rsid w:val="00EB4619"/>
    <w:rsid w:val="00EC7FEA"/>
    <w:rsid w:val="00ED3442"/>
    <w:rsid w:val="00ED3C7A"/>
    <w:rsid w:val="00ED3E92"/>
    <w:rsid w:val="00ED52EB"/>
    <w:rsid w:val="00ED5A69"/>
    <w:rsid w:val="00ED5CAF"/>
    <w:rsid w:val="00ED7A4D"/>
    <w:rsid w:val="00EE0122"/>
    <w:rsid w:val="00EE01BB"/>
    <w:rsid w:val="00EE1783"/>
    <w:rsid w:val="00EE2C81"/>
    <w:rsid w:val="00EE3475"/>
    <w:rsid w:val="00EE3A19"/>
    <w:rsid w:val="00EE3F9D"/>
    <w:rsid w:val="00EE4B24"/>
    <w:rsid w:val="00EE4DA9"/>
    <w:rsid w:val="00EE6928"/>
    <w:rsid w:val="00EF0DC1"/>
    <w:rsid w:val="00EF24EB"/>
    <w:rsid w:val="00EF3AF2"/>
    <w:rsid w:val="00EF4474"/>
    <w:rsid w:val="00EF4617"/>
    <w:rsid w:val="00EF5C94"/>
    <w:rsid w:val="00EF7A7A"/>
    <w:rsid w:val="00F000E9"/>
    <w:rsid w:val="00F00AED"/>
    <w:rsid w:val="00F05267"/>
    <w:rsid w:val="00F06919"/>
    <w:rsid w:val="00F07A0F"/>
    <w:rsid w:val="00F07DC6"/>
    <w:rsid w:val="00F109C0"/>
    <w:rsid w:val="00F11EE8"/>
    <w:rsid w:val="00F12F4F"/>
    <w:rsid w:val="00F138FC"/>
    <w:rsid w:val="00F1479D"/>
    <w:rsid w:val="00F15317"/>
    <w:rsid w:val="00F154A1"/>
    <w:rsid w:val="00F15667"/>
    <w:rsid w:val="00F22264"/>
    <w:rsid w:val="00F230DE"/>
    <w:rsid w:val="00F2393B"/>
    <w:rsid w:val="00F243D2"/>
    <w:rsid w:val="00F2558A"/>
    <w:rsid w:val="00F26615"/>
    <w:rsid w:val="00F2667C"/>
    <w:rsid w:val="00F3114A"/>
    <w:rsid w:val="00F31E89"/>
    <w:rsid w:val="00F32394"/>
    <w:rsid w:val="00F335EE"/>
    <w:rsid w:val="00F34DFB"/>
    <w:rsid w:val="00F3598B"/>
    <w:rsid w:val="00F35AE5"/>
    <w:rsid w:val="00F361B7"/>
    <w:rsid w:val="00F402E2"/>
    <w:rsid w:val="00F405A6"/>
    <w:rsid w:val="00F42491"/>
    <w:rsid w:val="00F429D4"/>
    <w:rsid w:val="00F452A8"/>
    <w:rsid w:val="00F453A5"/>
    <w:rsid w:val="00F45F39"/>
    <w:rsid w:val="00F4787A"/>
    <w:rsid w:val="00F47CD2"/>
    <w:rsid w:val="00F51E3C"/>
    <w:rsid w:val="00F52FB3"/>
    <w:rsid w:val="00F542B7"/>
    <w:rsid w:val="00F549F6"/>
    <w:rsid w:val="00F55249"/>
    <w:rsid w:val="00F5549F"/>
    <w:rsid w:val="00F56013"/>
    <w:rsid w:val="00F569F4"/>
    <w:rsid w:val="00F5762F"/>
    <w:rsid w:val="00F60A16"/>
    <w:rsid w:val="00F61CEE"/>
    <w:rsid w:val="00F6247E"/>
    <w:rsid w:val="00F62A39"/>
    <w:rsid w:val="00F65740"/>
    <w:rsid w:val="00F65844"/>
    <w:rsid w:val="00F66B6A"/>
    <w:rsid w:val="00F72708"/>
    <w:rsid w:val="00F73146"/>
    <w:rsid w:val="00F7441B"/>
    <w:rsid w:val="00F74A3B"/>
    <w:rsid w:val="00F75706"/>
    <w:rsid w:val="00F75749"/>
    <w:rsid w:val="00F759F7"/>
    <w:rsid w:val="00F763CA"/>
    <w:rsid w:val="00F76829"/>
    <w:rsid w:val="00F77323"/>
    <w:rsid w:val="00F800BE"/>
    <w:rsid w:val="00F80161"/>
    <w:rsid w:val="00F80BDC"/>
    <w:rsid w:val="00F81D83"/>
    <w:rsid w:val="00F81E37"/>
    <w:rsid w:val="00F82C2B"/>
    <w:rsid w:val="00F86F67"/>
    <w:rsid w:val="00F8700F"/>
    <w:rsid w:val="00F911F8"/>
    <w:rsid w:val="00F92B36"/>
    <w:rsid w:val="00F94403"/>
    <w:rsid w:val="00F94C4E"/>
    <w:rsid w:val="00F94E08"/>
    <w:rsid w:val="00F958C6"/>
    <w:rsid w:val="00F968AA"/>
    <w:rsid w:val="00F9732D"/>
    <w:rsid w:val="00F97F34"/>
    <w:rsid w:val="00FA0432"/>
    <w:rsid w:val="00FA5631"/>
    <w:rsid w:val="00FA77AA"/>
    <w:rsid w:val="00FA7C47"/>
    <w:rsid w:val="00FB11CD"/>
    <w:rsid w:val="00FB224F"/>
    <w:rsid w:val="00FB27DD"/>
    <w:rsid w:val="00FB310A"/>
    <w:rsid w:val="00FB4DC1"/>
    <w:rsid w:val="00FB520B"/>
    <w:rsid w:val="00FB661C"/>
    <w:rsid w:val="00FC03F3"/>
    <w:rsid w:val="00FC2173"/>
    <w:rsid w:val="00FC26FB"/>
    <w:rsid w:val="00FC3178"/>
    <w:rsid w:val="00FC40AA"/>
    <w:rsid w:val="00FC5B57"/>
    <w:rsid w:val="00FD1A86"/>
    <w:rsid w:val="00FD25CE"/>
    <w:rsid w:val="00FD2CFC"/>
    <w:rsid w:val="00FD3584"/>
    <w:rsid w:val="00FD5009"/>
    <w:rsid w:val="00FD5244"/>
    <w:rsid w:val="00FD5CC2"/>
    <w:rsid w:val="00FD6329"/>
    <w:rsid w:val="00FD7577"/>
    <w:rsid w:val="00FD78DB"/>
    <w:rsid w:val="00FE095C"/>
    <w:rsid w:val="00FE1232"/>
    <w:rsid w:val="00FE1B8A"/>
    <w:rsid w:val="00FE1BA9"/>
    <w:rsid w:val="00FE1C8C"/>
    <w:rsid w:val="00FE2A43"/>
    <w:rsid w:val="00FE30CF"/>
    <w:rsid w:val="00FE4CD6"/>
    <w:rsid w:val="00FE5BCD"/>
    <w:rsid w:val="00FE7C56"/>
    <w:rsid w:val="00FF06C9"/>
    <w:rsid w:val="00FF243C"/>
    <w:rsid w:val="00FF2EFE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120B0"/>
  <w15:docId w15:val="{9DE1DCA3-713A-4FC1-ACE8-AAD24536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B3B"/>
    <w:pPr>
      <w:spacing w:line="240" w:lineRule="auto"/>
      <w:jc w:val="both"/>
    </w:pPr>
    <w:rPr>
      <w:iCs/>
      <w:szCs w:val="20"/>
    </w:rPr>
  </w:style>
  <w:style w:type="paragraph" w:styleId="Titre1">
    <w:name w:val="heading 1"/>
    <w:basedOn w:val="Sansinterligne"/>
    <w:next w:val="Normal"/>
    <w:link w:val="Titre1Car"/>
    <w:qFormat/>
    <w:rsid w:val="00F5549F"/>
    <w:pPr>
      <w:pageBreakBefore/>
      <w:numPr>
        <w:numId w:val="1"/>
      </w:numPr>
      <w:suppressAutoHyphens/>
      <w:spacing w:before="120" w:after="120"/>
      <w:outlineLvl w:val="0"/>
    </w:pPr>
    <w:rPr>
      <w:rFonts w:ascii="DINPro-Bold" w:hAnsi="DINPro-Bold"/>
      <w:color w:val="722D7D"/>
      <w:sz w:val="40"/>
      <w:szCs w:val="72"/>
    </w:rPr>
  </w:style>
  <w:style w:type="paragraph" w:styleId="Titre2">
    <w:name w:val="heading 2"/>
    <w:basedOn w:val="Sansinterligne"/>
    <w:next w:val="Normal"/>
    <w:link w:val="Titre2Car"/>
    <w:unhideWhenUsed/>
    <w:qFormat/>
    <w:rsid w:val="000A7110"/>
    <w:pPr>
      <w:keepNext/>
      <w:numPr>
        <w:ilvl w:val="1"/>
        <w:numId w:val="1"/>
      </w:numPr>
      <w:suppressAutoHyphens/>
      <w:spacing w:before="360" w:after="200"/>
      <w:outlineLvl w:val="1"/>
    </w:pPr>
    <w:rPr>
      <w:rFonts w:ascii="DINPro-Medium" w:hAnsi="DINPro-Medium"/>
      <w:color w:val="722D7D"/>
      <w:sz w:val="32"/>
      <w:szCs w:val="32"/>
    </w:rPr>
  </w:style>
  <w:style w:type="paragraph" w:styleId="Titre3">
    <w:name w:val="heading 3"/>
    <w:basedOn w:val="Sansinterligne"/>
    <w:next w:val="Normal"/>
    <w:link w:val="Titre3Car"/>
    <w:unhideWhenUsed/>
    <w:qFormat/>
    <w:rsid w:val="00957F19"/>
    <w:pPr>
      <w:keepNext/>
      <w:numPr>
        <w:ilvl w:val="2"/>
        <w:numId w:val="1"/>
      </w:numPr>
      <w:suppressAutoHyphens/>
      <w:spacing w:before="240" w:after="120"/>
      <w:outlineLvl w:val="2"/>
    </w:pPr>
    <w:rPr>
      <w:rFonts w:asciiTheme="majorHAnsi" w:hAnsiTheme="majorHAnsi"/>
      <w:color w:val="722D7D"/>
      <w:sz w:val="28"/>
    </w:rPr>
  </w:style>
  <w:style w:type="paragraph" w:styleId="Titre4">
    <w:name w:val="heading 4"/>
    <w:basedOn w:val="Sansinterligne"/>
    <w:next w:val="Normal"/>
    <w:link w:val="Titre4Car"/>
    <w:unhideWhenUsed/>
    <w:qFormat/>
    <w:rsid w:val="0059758C"/>
    <w:pPr>
      <w:keepNext/>
      <w:numPr>
        <w:ilvl w:val="3"/>
        <w:numId w:val="1"/>
      </w:numPr>
      <w:suppressAutoHyphens/>
      <w:spacing w:before="240" w:after="60"/>
      <w:outlineLvl w:val="3"/>
    </w:pPr>
    <w:rPr>
      <w:rFonts w:ascii="DINPro-Medium" w:hAnsi="DINPro-Medium"/>
      <w:color w:val="722D7D"/>
    </w:rPr>
  </w:style>
  <w:style w:type="paragraph" w:styleId="Titre5">
    <w:name w:val="heading 5"/>
    <w:basedOn w:val="Normal"/>
    <w:next w:val="Normal"/>
    <w:link w:val="Titre5Car"/>
    <w:unhideWhenUsed/>
    <w:qFormat/>
    <w:rsid w:val="00110FE7"/>
    <w:pPr>
      <w:numPr>
        <w:ilvl w:val="4"/>
        <w:numId w:val="1"/>
      </w:numPr>
      <w:tabs>
        <w:tab w:val="left" w:pos="1068"/>
      </w:tabs>
      <w:suppressAutoHyphens/>
      <w:spacing w:after="0"/>
      <w:outlineLvl w:val="4"/>
    </w:pPr>
    <w:rPr>
      <w:color w:val="722D7D" w:themeColor="text2"/>
    </w:rPr>
  </w:style>
  <w:style w:type="paragraph" w:styleId="Titre6">
    <w:name w:val="heading 6"/>
    <w:aliases w:val="Poste"/>
    <w:basedOn w:val="Sansinterligne"/>
    <w:next w:val="Normal"/>
    <w:link w:val="Titre6Car"/>
    <w:unhideWhenUsed/>
    <w:rsid w:val="00005D7A"/>
    <w:pPr>
      <w:ind w:left="284" w:hanging="360"/>
      <w:outlineLvl w:val="5"/>
    </w:pPr>
    <w:rPr>
      <w:rFonts w:ascii="DINPro-Medium" w:hAnsi="DINPro-Medium"/>
    </w:rPr>
  </w:style>
  <w:style w:type="paragraph" w:styleId="Titre7">
    <w:name w:val="heading 7"/>
    <w:aliases w:val="Bulle"/>
    <w:basedOn w:val="Sansinterligne"/>
    <w:next w:val="Normal"/>
    <w:link w:val="Titre7Car"/>
    <w:uiPriority w:val="9"/>
    <w:unhideWhenUsed/>
    <w:rsid w:val="004B4451"/>
    <w:pPr>
      <w:outlineLvl w:val="6"/>
    </w:pPr>
    <w:rPr>
      <w:sz w:val="18"/>
      <w:szCs w:val="18"/>
    </w:rPr>
  </w:style>
  <w:style w:type="paragraph" w:styleId="Titre8">
    <w:name w:val="heading 8"/>
    <w:basedOn w:val="Puces"/>
    <w:next w:val="Normal"/>
    <w:link w:val="Titre8Car"/>
    <w:rsid w:val="0059758C"/>
    <w:pPr>
      <w:numPr>
        <w:numId w:val="4"/>
      </w:numPr>
      <w:ind w:left="851" w:hanging="140"/>
      <w:outlineLvl w:val="7"/>
    </w:pPr>
  </w:style>
  <w:style w:type="paragraph" w:styleId="Titre9">
    <w:name w:val="heading 9"/>
    <w:basedOn w:val="Normal"/>
    <w:next w:val="Normal"/>
    <w:link w:val="Titre9Car"/>
    <w:unhideWhenUsed/>
    <w:rsid w:val="004B4451"/>
    <w:pPr>
      <w:spacing w:before="200" w:after="100"/>
      <w:outlineLvl w:val="8"/>
    </w:pPr>
    <w:rPr>
      <w:rFonts w:asciiTheme="majorHAnsi" w:eastAsiaTheme="majorEastAsia" w:hAnsiTheme="majorHAnsi" w:cstheme="majorBidi"/>
      <w:i/>
      <w:color w:val="ED1C24" w:themeColor="accent2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5549F"/>
    <w:rPr>
      <w:rFonts w:ascii="DINPro-Bold" w:hAnsi="DINPro-Bold"/>
      <w:iCs/>
      <w:color w:val="722D7D"/>
      <w:sz w:val="40"/>
      <w:szCs w:val="72"/>
    </w:rPr>
  </w:style>
  <w:style w:type="character" w:customStyle="1" w:styleId="Titre2Car">
    <w:name w:val="Titre 2 Car"/>
    <w:basedOn w:val="Policepardfaut"/>
    <w:link w:val="Titre2"/>
    <w:rsid w:val="000A7110"/>
    <w:rPr>
      <w:rFonts w:ascii="DINPro-Medium" w:hAnsi="DINPro-Medium"/>
      <w:iCs/>
      <w:color w:val="722D7D"/>
      <w:sz w:val="32"/>
      <w:szCs w:val="32"/>
    </w:rPr>
  </w:style>
  <w:style w:type="character" w:customStyle="1" w:styleId="Titre3Car">
    <w:name w:val="Titre 3 Car"/>
    <w:basedOn w:val="Policepardfaut"/>
    <w:link w:val="Titre3"/>
    <w:rsid w:val="00957F19"/>
    <w:rPr>
      <w:rFonts w:asciiTheme="majorHAnsi" w:hAnsiTheme="majorHAnsi"/>
      <w:iCs/>
      <w:color w:val="722D7D"/>
      <w:sz w:val="28"/>
      <w:szCs w:val="20"/>
    </w:rPr>
  </w:style>
  <w:style w:type="character" w:customStyle="1" w:styleId="Titre4Car">
    <w:name w:val="Titre 4 Car"/>
    <w:basedOn w:val="Policepardfaut"/>
    <w:link w:val="Titre4"/>
    <w:rsid w:val="0059758C"/>
    <w:rPr>
      <w:rFonts w:ascii="DINPro-Medium" w:hAnsi="DINPro-Medium"/>
      <w:iCs/>
      <w:color w:val="722D7D"/>
      <w:sz w:val="24"/>
      <w:szCs w:val="20"/>
    </w:rPr>
  </w:style>
  <w:style w:type="character" w:customStyle="1" w:styleId="Titre5Car">
    <w:name w:val="Titre 5 Car"/>
    <w:basedOn w:val="Policepardfaut"/>
    <w:link w:val="Titre5"/>
    <w:rsid w:val="00110FE7"/>
    <w:rPr>
      <w:iCs/>
      <w:color w:val="722D7D" w:themeColor="text2"/>
      <w:sz w:val="24"/>
      <w:szCs w:val="20"/>
    </w:rPr>
  </w:style>
  <w:style w:type="character" w:customStyle="1" w:styleId="Titre6Car">
    <w:name w:val="Titre 6 Car"/>
    <w:aliases w:val="Poste Car"/>
    <w:basedOn w:val="Policepardfaut"/>
    <w:link w:val="Titre6"/>
    <w:rsid w:val="00005D7A"/>
    <w:rPr>
      <w:rFonts w:ascii="DINPro-Medium" w:hAnsi="DINPro-Medium"/>
      <w:iCs/>
      <w:szCs w:val="20"/>
    </w:rPr>
  </w:style>
  <w:style w:type="character" w:customStyle="1" w:styleId="Titre7Car">
    <w:name w:val="Titre 7 Car"/>
    <w:aliases w:val="Bulle Car"/>
    <w:basedOn w:val="Policepardfaut"/>
    <w:link w:val="Titre7"/>
    <w:rsid w:val="004B4451"/>
    <w:rPr>
      <w:iCs/>
      <w:sz w:val="18"/>
      <w:szCs w:val="18"/>
    </w:rPr>
  </w:style>
  <w:style w:type="paragraph" w:styleId="En-tte">
    <w:name w:val="header"/>
    <w:basedOn w:val="Normal"/>
    <w:link w:val="En-tteCar"/>
    <w:unhideWhenUsed/>
    <w:rsid w:val="009752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75292"/>
    <w:rPr>
      <w:rFonts w:ascii="DINPro-Regular" w:hAnsi="DINPro-Regular" w:cs="Segoe UI"/>
      <w:lang w:val="en-US"/>
    </w:rPr>
  </w:style>
  <w:style w:type="paragraph" w:styleId="Paragraphedeliste">
    <w:name w:val="List Paragraph"/>
    <w:basedOn w:val="Normal"/>
    <w:uiPriority w:val="34"/>
    <w:qFormat/>
    <w:rsid w:val="003050E7"/>
    <w:pPr>
      <w:ind w:left="720"/>
    </w:pPr>
  </w:style>
  <w:style w:type="paragraph" w:customStyle="1" w:styleId="Puces">
    <w:name w:val="Puces"/>
    <w:basedOn w:val="Normal"/>
    <w:link w:val="PucesCar"/>
    <w:qFormat/>
    <w:rsid w:val="007B1E58"/>
    <w:pPr>
      <w:numPr>
        <w:numId w:val="3"/>
      </w:numPr>
      <w:suppressAutoHyphens/>
      <w:spacing w:before="57" w:after="120"/>
      <w:ind w:left="850" w:hanging="357"/>
      <w:contextualSpacing/>
    </w:pPr>
  </w:style>
  <w:style w:type="character" w:customStyle="1" w:styleId="PucesCar">
    <w:name w:val="Puces Car"/>
    <w:basedOn w:val="Titre7Car"/>
    <w:link w:val="Puces"/>
    <w:rsid w:val="007B1E58"/>
    <w:rPr>
      <w:iCs/>
      <w:sz w:val="24"/>
      <w:szCs w:val="20"/>
    </w:rPr>
  </w:style>
  <w:style w:type="character" w:customStyle="1" w:styleId="Titre9Car">
    <w:name w:val="Titre 9 Car"/>
    <w:basedOn w:val="Policepardfaut"/>
    <w:link w:val="Titre9"/>
    <w:rsid w:val="004B4451"/>
    <w:rPr>
      <w:rFonts w:asciiTheme="majorHAnsi" w:eastAsiaTheme="majorEastAsia" w:hAnsiTheme="majorHAnsi" w:cstheme="majorBidi"/>
      <w:i/>
      <w:iCs/>
      <w:color w:val="ED1C24" w:themeColor="accent2"/>
      <w:sz w:val="20"/>
      <w:szCs w:val="20"/>
    </w:rPr>
  </w:style>
  <w:style w:type="paragraph" w:styleId="Corpsdetexte2">
    <w:name w:val="Body Text 2"/>
    <w:basedOn w:val="Normal"/>
    <w:link w:val="Corpsdetexte2Car"/>
    <w:unhideWhenUsed/>
    <w:rsid w:val="00351A4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rsid w:val="00351A4E"/>
    <w:rPr>
      <w:rFonts w:ascii="DINPro-Regular" w:hAnsi="DINPro-Regular" w:cs="Segoe UI"/>
      <w:lang w:val="en-US"/>
    </w:rPr>
  </w:style>
  <w:style w:type="paragraph" w:styleId="Pieddepage">
    <w:name w:val="footer"/>
    <w:basedOn w:val="Normal"/>
    <w:link w:val="PieddepageCar"/>
    <w:unhideWhenUsed/>
    <w:rsid w:val="003D3F3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D3F31"/>
    <w:rPr>
      <w:rFonts w:ascii="DINPro-Regular" w:eastAsia="Calibri" w:hAnsi="DINPro-Regular" w:cs="Times New Roman"/>
      <w:szCs w:val="26"/>
    </w:rPr>
  </w:style>
  <w:style w:type="table" w:styleId="Grilledutableau">
    <w:name w:val="Table Grid"/>
    <w:basedOn w:val="TableauNormal"/>
    <w:uiPriority w:val="59"/>
    <w:rsid w:val="003D3F31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unhideWhenUsed/>
    <w:rsid w:val="003D3F3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3D3F31"/>
    <w:rPr>
      <w:rFonts w:ascii="Tahoma" w:eastAsia="Calibri" w:hAnsi="Tahoma" w:cs="Tahoma"/>
      <w:sz w:val="16"/>
      <w:szCs w:val="16"/>
    </w:rPr>
  </w:style>
  <w:style w:type="paragraph" w:styleId="Sansinterligne">
    <w:name w:val="No Spacing"/>
    <w:basedOn w:val="Normal"/>
    <w:uiPriority w:val="1"/>
    <w:rsid w:val="004B4451"/>
    <w:pPr>
      <w:spacing w:after="0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4B4451"/>
    <w:rPr>
      <w:b/>
      <w:bCs/>
      <w:color w:val="B70E14" w:themeColor="accent2" w:themeShade="BF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rsid w:val="004B4451"/>
    <w:pPr>
      <w:outlineLvl w:val="9"/>
    </w:pPr>
    <w:rPr>
      <w:lang w:bidi="en-US"/>
    </w:rPr>
  </w:style>
  <w:style w:type="paragraph" w:customStyle="1" w:styleId="Entreprise">
    <w:name w:val="Entreprise"/>
    <w:basedOn w:val="Lgende"/>
    <w:link w:val="EntrepriseCar"/>
    <w:rsid w:val="00005D7A"/>
    <w:pPr>
      <w:spacing w:after="0"/>
    </w:pPr>
    <w:rPr>
      <w:rFonts w:eastAsiaTheme="minorHAnsi" w:cs="Segoe UI"/>
      <w:b w:val="0"/>
      <w:iCs w:val="0"/>
      <w:color w:val="auto"/>
      <w:sz w:val="20"/>
      <w:lang w:val="en-US"/>
    </w:rPr>
  </w:style>
  <w:style w:type="character" w:customStyle="1" w:styleId="EntrepriseCar">
    <w:name w:val="Entreprise Car"/>
    <w:basedOn w:val="Titre6Car"/>
    <w:link w:val="Entreprise"/>
    <w:rsid w:val="00005D7A"/>
    <w:rPr>
      <w:rFonts w:ascii="DINPro-Regular" w:eastAsiaTheme="minorHAnsi" w:hAnsi="DINPro-Regular" w:cs="Segoe UI"/>
      <w:bCs/>
      <w:iCs w:val="0"/>
      <w:sz w:val="20"/>
      <w:szCs w:val="18"/>
      <w:lang w:val="en-US"/>
    </w:rPr>
  </w:style>
  <w:style w:type="character" w:styleId="Textedelespacerserv">
    <w:name w:val="Placeholder Text"/>
    <w:basedOn w:val="Policepardfaut"/>
    <w:uiPriority w:val="99"/>
    <w:semiHidden/>
    <w:rsid w:val="00B74C00"/>
    <w:rPr>
      <w:color w:val="808080"/>
    </w:rPr>
  </w:style>
  <w:style w:type="character" w:styleId="lev">
    <w:name w:val="Strong"/>
    <w:aliases w:val="Bold"/>
    <w:basedOn w:val="Policepardfaut"/>
    <w:uiPriority w:val="22"/>
    <w:rsid w:val="00B74C00"/>
    <w:rPr>
      <w:rFonts w:ascii="DINPro-Bold" w:hAnsi="DINPro-Bold"/>
      <w:b w:val="0"/>
      <w:bCs/>
      <w:sz w:val="22"/>
    </w:rPr>
  </w:style>
  <w:style w:type="paragraph" w:customStyle="1" w:styleId="Medium">
    <w:name w:val="Medium"/>
    <w:basedOn w:val="Sansinterligne"/>
    <w:link w:val="MediumCar"/>
    <w:rsid w:val="00B74C00"/>
    <w:rPr>
      <w:rFonts w:ascii="DINPro-Medium" w:hAnsi="DINPro-Medium"/>
    </w:rPr>
  </w:style>
  <w:style w:type="paragraph" w:customStyle="1" w:styleId="CorpsdetexteTableauTitre">
    <w:name w:val="Corps de texte Tableau Titre"/>
    <w:basedOn w:val="Corpsdetexte"/>
    <w:rsid w:val="00B74C00"/>
    <w:pPr>
      <w:suppressAutoHyphens/>
      <w:spacing w:before="60" w:after="60"/>
    </w:pPr>
    <w:rPr>
      <w:rFonts w:ascii="Calibri" w:eastAsia="Times New Roman" w:hAnsi="Calibri" w:cs="Times New Roman"/>
      <w:bCs/>
      <w:sz w:val="20"/>
      <w:lang w:eastAsia="ar-SA"/>
    </w:rPr>
  </w:style>
  <w:style w:type="character" w:customStyle="1" w:styleId="MediumCar">
    <w:name w:val="Medium Car"/>
    <w:basedOn w:val="Policepardfaut"/>
    <w:link w:val="Medium"/>
    <w:rsid w:val="00B74C00"/>
    <w:rPr>
      <w:rFonts w:ascii="DINPro-Medium" w:hAnsi="DINPro-Medium"/>
      <w:iCs/>
      <w:szCs w:val="20"/>
    </w:rPr>
  </w:style>
  <w:style w:type="paragraph" w:customStyle="1" w:styleId="TableauTitre">
    <w:name w:val="Tableau Titre"/>
    <w:basedOn w:val="CorpsdetexteTableauTitre"/>
    <w:rsid w:val="00B74C00"/>
    <w:pPr>
      <w:jc w:val="center"/>
    </w:pPr>
    <w:rPr>
      <w:b/>
      <w:color w:val="FFFFFF"/>
      <w:sz w:val="24"/>
    </w:rPr>
  </w:style>
  <w:style w:type="paragraph" w:customStyle="1" w:styleId="Tableausoustitre">
    <w:name w:val="Tableau sous titre"/>
    <w:basedOn w:val="CorpsdetexteTableauTitre"/>
    <w:rsid w:val="00B74C00"/>
    <w:pPr>
      <w:jc w:val="center"/>
    </w:pPr>
  </w:style>
  <w:style w:type="paragraph" w:customStyle="1" w:styleId="CorpsdetextePetit">
    <w:name w:val="Corps de texte Petit"/>
    <w:basedOn w:val="Corpsdetexte"/>
    <w:rsid w:val="00B74C00"/>
    <w:pPr>
      <w:suppressAutoHyphens/>
      <w:spacing w:after="0"/>
      <w:ind w:left="576"/>
    </w:pPr>
    <w:rPr>
      <w:rFonts w:ascii="Calibri" w:eastAsia="Times New Roman" w:hAnsi="Calibri" w:cs="Times New Roman"/>
      <w:bCs/>
      <w:sz w:val="16"/>
      <w:lang w:eastAsia="ar-SA"/>
    </w:rPr>
  </w:style>
  <w:style w:type="paragraph" w:styleId="Corpsdetexte">
    <w:name w:val="Body Text"/>
    <w:basedOn w:val="Normal"/>
    <w:link w:val="CorpsdetexteCar"/>
    <w:unhideWhenUsed/>
    <w:rsid w:val="00B74C0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B74C00"/>
    <w:rPr>
      <w:rFonts w:ascii="DINPro-Regular" w:hAnsi="DINPro-Regular"/>
      <w:iCs/>
      <w:szCs w:val="20"/>
    </w:rPr>
  </w:style>
  <w:style w:type="character" w:customStyle="1" w:styleId="Titre8Car">
    <w:name w:val="Titre 8 Car"/>
    <w:basedOn w:val="Policepardfaut"/>
    <w:link w:val="Titre8"/>
    <w:rsid w:val="0059758C"/>
    <w:rPr>
      <w:iCs/>
      <w:sz w:val="24"/>
      <w:szCs w:val="20"/>
    </w:rPr>
  </w:style>
  <w:style w:type="character" w:customStyle="1" w:styleId="WW8Num3z0">
    <w:name w:val="WW8Num3z0"/>
    <w:rsid w:val="00146262"/>
    <w:rPr>
      <w:rFonts w:ascii="Symbol" w:hAnsi="Symbol"/>
    </w:rPr>
  </w:style>
  <w:style w:type="character" w:customStyle="1" w:styleId="WW8Num4z0">
    <w:name w:val="WW8Num4z0"/>
    <w:rsid w:val="00146262"/>
    <w:rPr>
      <w:rFonts w:ascii="Wingdings" w:hAnsi="Wingdings"/>
      <w:color w:val="333399"/>
    </w:rPr>
  </w:style>
  <w:style w:type="character" w:customStyle="1" w:styleId="WW8Num4z1">
    <w:name w:val="WW8Num4z1"/>
    <w:rsid w:val="00146262"/>
    <w:rPr>
      <w:rFonts w:ascii="Courier New" w:hAnsi="Courier New" w:cs="Courier New"/>
    </w:rPr>
  </w:style>
  <w:style w:type="character" w:customStyle="1" w:styleId="WW8Num4z2">
    <w:name w:val="WW8Num4z2"/>
    <w:rsid w:val="00146262"/>
    <w:rPr>
      <w:rFonts w:ascii="Wingdings" w:hAnsi="Wingdings"/>
    </w:rPr>
  </w:style>
  <w:style w:type="character" w:customStyle="1" w:styleId="WW8Num5z0">
    <w:name w:val="WW8Num5z0"/>
    <w:rsid w:val="00146262"/>
    <w:rPr>
      <w:rFonts w:ascii="Symbol" w:hAnsi="Symbol"/>
    </w:rPr>
  </w:style>
  <w:style w:type="character" w:customStyle="1" w:styleId="WW8Num5z1">
    <w:name w:val="WW8Num5z1"/>
    <w:rsid w:val="00146262"/>
    <w:rPr>
      <w:rFonts w:ascii="Courier New" w:hAnsi="Courier New" w:cs="Courier New"/>
    </w:rPr>
  </w:style>
  <w:style w:type="character" w:customStyle="1" w:styleId="WW8Num5z2">
    <w:name w:val="WW8Num5z2"/>
    <w:rsid w:val="00146262"/>
    <w:rPr>
      <w:rFonts w:ascii="Wingdings" w:hAnsi="Wingdings"/>
    </w:rPr>
  </w:style>
  <w:style w:type="character" w:customStyle="1" w:styleId="WW8Num6z0">
    <w:name w:val="WW8Num6z0"/>
    <w:rsid w:val="00146262"/>
    <w:rPr>
      <w:rFonts w:ascii="Wingdings" w:hAnsi="Wingdings"/>
      <w:color w:val="333399"/>
    </w:rPr>
  </w:style>
  <w:style w:type="character" w:customStyle="1" w:styleId="WW8Num6z1">
    <w:name w:val="WW8Num6z1"/>
    <w:rsid w:val="00146262"/>
    <w:rPr>
      <w:rFonts w:ascii="Courier New" w:hAnsi="Courier New" w:cs="Courier New"/>
    </w:rPr>
  </w:style>
  <w:style w:type="character" w:customStyle="1" w:styleId="WW8Num6z2">
    <w:name w:val="WW8Num6z2"/>
    <w:rsid w:val="00146262"/>
    <w:rPr>
      <w:rFonts w:ascii="Verdana" w:eastAsia="Times New Roman" w:hAnsi="Verdana" w:cs="Times New Roman"/>
    </w:rPr>
  </w:style>
  <w:style w:type="character" w:customStyle="1" w:styleId="WW8Num7z0">
    <w:name w:val="WW8Num7z0"/>
    <w:rsid w:val="00146262"/>
    <w:rPr>
      <w:rFonts w:ascii="Symbol" w:hAnsi="Symbol"/>
    </w:rPr>
  </w:style>
  <w:style w:type="character" w:customStyle="1" w:styleId="WW8Num7z1">
    <w:name w:val="WW8Num7z1"/>
    <w:rsid w:val="00146262"/>
    <w:rPr>
      <w:rFonts w:ascii="Courier New" w:hAnsi="Courier New" w:cs="Courier New"/>
    </w:rPr>
  </w:style>
  <w:style w:type="character" w:customStyle="1" w:styleId="WW8Num7z2">
    <w:name w:val="WW8Num7z2"/>
    <w:rsid w:val="00146262"/>
    <w:rPr>
      <w:rFonts w:ascii="Wingdings" w:hAnsi="Wingdings"/>
    </w:rPr>
  </w:style>
  <w:style w:type="character" w:customStyle="1" w:styleId="WW8Num8z0">
    <w:name w:val="WW8Num8z0"/>
    <w:rsid w:val="00146262"/>
    <w:rPr>
      <w:rFonts w:ascii="Wingdings" w:hAnsi="Wingdings"/>
      <w:color w:val="333399"/>
      <w:sz w:val="18"/>
    </w:rPr>
  </w:style>
  <w:style w:type="character" w:customStyle="1" w:styleId="WW8Num8z1">
    <w:name w:val="WW8Num8z1"/>
    <w:rsid w:val="00146262"/>
    <w:rPr>
      <w:rFonts w:ascii="Courier New" w:hAnsi="Courier New" w:cs="Courier New"/>
    </w:rPr>
  </w:style>
  <w:style w:type="character" w:customStyle="1" w:styleId="WW8Num8z2">
    <w:name w:val="WW8Num8z2"/>
    <w:rsid w:val="00146262"/>
    <w:rPr>
      <w:rFonts w:ascii="Wingdings" w:hAnsi="Wingdings"/>
    </w:rPr>
  </w:style>
  <w:style w:type="character" w:customStyle="1" w:styleId="WW8Num9z0">
    <w:name w:val="WW8Num9z0"/>
    <w:rsid w:val="00146262"/>
    <w:rPr>
      <w:rFonts w:ascii="Verdana" w:eastAsia="Times New Roman" w:hAnsi="Verdana" w:cs="Times New Roman"/>
    </w:rPr>
  </w:style>
  <w:style w:type="character" w:customStyle="1" w:styleId="WW8Num9z1">
    <w:name w:val="WW8Num9z1"/>
    <w:rsid w:val="00146262"/>
    <w:rPr>
      <w:rFonts w:ascii="Courier New" w:hAnsi="Courier New" w:cs="Courier New"/>
    </w:rPr>
  </w:style>
  <w:style w:type="character" w:customStyle="1" w:styleId="WW8Num9z2">
    <w:name w:val="WW8Num9z2"/>
    <w:rsid w:val="00146262"/>
    <w:rPr>
      <w:rFonts w:ascii="Wingdings" w:hAnsi="Wingdings"/>
    </w:rPr>
  </w:style>
  <w:style w:type="character" w:customStyle="1" w:styleId="WW8Num10z0">
    <w:name w:val="WW8Num10z0"/>
    <w:rsid w:val="00146262"/>
    <w:rPr>
      <w:rFonts w:ascii="Verdana" w:eastAsia="Times New Roman" w:hAnsi="Verdana" w:cs="Times New Roman"/>
    </w:rPr>
  </w:style>
  <w:style w:type="character" w:customStyle="1" w:styleId="WW8Num10z1">
    <w:name w:val="WW8Num10z1"/>
    <w:rsid w:val="00146262"/>
    <w:rPr>
      <w:rFonts w:ascii="Courier New" w:hAnsi="Courier New" w:cs="Courier New"/>
    </w:rPr>
  </w:style>
  <w:style w:type="character" w:customStyle="1" w:styleId="WW8Num10z2">
    <w:name w:val="WW8Num10z2"/>
    <w:rsid w:val="00146262"/>
    <w:rPr>
      <w:rFonts w:ascii="Wingdings" w:hAnsi="Wingdings"/>
    </w:rPr>
  </w:style>
  <w:style w:type="character" w:customStyle="1" w:styleId="WW8Num11z0">
    <w:name w:val="WW8Num11z0"/>
    <w:rsid w:val="00146262"/>
    <w:rPr>
      <w:rFonts w:ascii="Symbol" w:hAnsi="Symbol"/>
    </w:rPr>
  </w:style>
  <w:style w:type="character" w:customStyle="1" w:styleId="WW8Num11z1">
    <w:name w:val="WW8Num11z1"/>
    <w:rsid w:val="00146262"/>
    <w:rPr>
      <w:rFonts w:ascii="Courier New" w:hAnsi="Courier New" w:cs="Courier New"/>
    </w:rPr>
  </w:style>
  <w:style w:type="character" w:customStyle="1" w:styleId="WW8Num11z2">
    <w:name w:val="WW8Num11z2"/>
    <w:rsid w:val="00146262"/>
    <w:rPr>
      <w:rFonts w:ascii="Wingdings" w:hAnsi="Wingdings"/>
    </w:rPr>
  </w:style>
  <w:style w:type="character" w:customStyle="1" w:styleId="Absatz-Standardschriftart">
    <w:name w:val="Absatz-Standardschriftart"/>
    <w:rsid w:val="00146262"/>
  </w:style>
  <w:style w:type="character" w:customStyle="1" w:styleId="WW-Absatz-Standardschriftart">
    <w:name w:val="WW-Absatz-Standardschriftart"/>
    <w:rsid w:val="00146262"/>
  </w:style>
  <w:style w:type="character" w:customStyle="1" w:styleId="WW8Num12z0">
    <w:name w:val="WW8Num12z0"/>
    <w:rsid w:val="00146262"/>
    <w:rPr>
      <w:rFonts w:ascii="Symbol" w:hAnsi="Symbol"/>
    </w:rPr>
  </w:style>
  <w:style w:type="character" w:customStyle="1" w:styleId="WW8Num13z0">
    <w:name w:val="WW8Num13z0"/>
    <w:rsid w:val="00146262"/>
    <w:rPr>
      <w:rFonts w:ascii="Symbol" w:hAnsi="Symbol"/>
    </w:rPr>
  </w:style>
  <w:style w:type="character" w:customStyle="1" w:styleId="WW8Num14z0">
    <w:name w:val="WW8Num14z0"/>
    <w:rsid w:val="00146262"/>
    <w:rPr>
      <w:rFonts w:ascii="Symbol" w:hAnsi="Symbol"/>
    </w:rPr>
  </w:style>
  <w:style w:type="character" w:customStyle="1" w:styleId="WW8Num16z0">
    <w:name w:val="WW8Num16z0"/>
    <w:rsid w:val="00146262"/>
    <w:rPr>
      <w:rFonts w:ascii="Symbol" w:hAnsi="Symbol"/>
    </w:rPr>
  </w:style>
  <w:style w:type="character" w:customStyle="1" w:styleId="WW8Num16z1">
    <w:name w:val="WW8Num16z1"/>
    <w:rsid w:val="00146262"/>
    <w:rPr>
      <w:rFonts w:ascii="Courier New" w:hAnsi="Courier New" w:cs="Courier New"/>
    </w:rPr>
  </w:style>
  <w:style w:type="character" w:customStyle="1" w:styleId="WW8Num16z3">
    <w:name w:val="WW8Num16z3"/>
    <w:rsid w:val="00146262"/>
    <w:rPr>
      <w:rFonts w:ascii="Symbol" w:hAnsi="Symbol"/>
    </w:rPr>
  </w:style>
  <w:style w:type="character" w:customStyle="1" w:styleId="Policepardfaut2">
    <w:name w:val="Police par défaut2"/>
    <w:rsid w:val="00146262"/>
  </w:style>
  <w:style w:type="character" w:customStyle="1" w:styleId="WW8Num2z0">
    <w:name w:val="WW8Num2z0"/>
    <w:rsid w:val="00146262"/>
    <w:rPr>
      <w:rFonts w:ascii="StarSymbol" w:hAnsi="StarSymbol" w:cs="StarSymbol"/>
      <w:sz w:val="18"/>
      <w:szCs w:val="18"/>
    </w:rPr>
  </w:style>
  <w:style w:type="character" w:customStyle="1" w:styleId="WW8Num3z1">
    <w:name w:val="WW8Num3z1"/>
    <w:rsid w:val="00146262"/>
    <w:rPr>
      <w:rFonts w:ascii="Courier New" w:hAnsi="Courier New" w:cs="Courier New"/>
    </w:rPr>
  </w:style>
  <w:style w:type="character" w:customStyle="1" w:styleId="WW8Num3z2">
    <w:name w:val="WW8Num3z2"/>
    <w:rsid w:val="00146262"/>
    <w:rPr>
      <w:rFonts w:ascii="Wingdings" w:hAnsi="Wingdings"/>
    </w:rPr>
  </w:style>
  <w:style w:type="character" w:customStyle="1" w:styleId="WW8Num4z3">
    <w:name w:val="WW8Num4z3"/>
    <w:rsid w:val="00146262"/>
    <w:rPr>
      <w:rFonts w:ascii="Symbol" w:hAnsi="Symbol"/>
    </w:rPr>
  </w:style>
  <w:style w:type="character" w:customStyle="1" w:styleId="WW8Num6z3">
    <w:name w:val="WW8Num6z3"/>
    <w:rsid w:val="00146262"/>
    <w:rPr>
      <w:rFonts w:ascii="Symbol" w:hAnsi="Symbol"/>
    </w:rPr>
  </w:style>
  <w:style w:type="character" w:customStyle="1" w:styleId="WW8Num6z5">
    <w:name w:val="WW8Num6z5"/>
    <w:rsid w:val="00146262"/>
    <w:rPr>
      <w:rFonts w:ascii="Wingdings" w:hAnsi="Wingdings"/>
    </w:rPr>
  </w:style>
  <w:style w:type="character" w:customStyle="1" w:styleId="WW8Num8z3">
    <w:name w:val="WW8Num8z3"/>
    <w:rsid w:val="00146262"/>
    <w:rPr>
      <w:rFonts w:ascii="Symbol" w:hAnsi="Symbol"/>
    </w:rPr>
  </w:style>
  <w:style w:type="character" w:customStyle="1" w:styleId="WW8Num9z3">
    <w:name w:val="WW8Num9z3"/>
    <w:rsid w:val="00146262"/>
    <w:rPr>
      <w:rFonts w:ascii="Symbol" w:hAnsi="Symbol"/>
    </w:rPr>
  </w:style>
  <w:style w:type="character" w:customStyle="1" w:styleId="WW8Num10z3">
    <w:name w:val="WW8Num10z3"/>
    <w:rsid w:val="00146262"/>
    <w:rPr>
      <w:rFonts w:ascii="Symbol" w:hAnsi="Symbol"/>
    </w:rPr>
  </w:style>
  <w:style w:type="character" w:customStyle="1" w:styleId="WW8Num12z1">
    <w:name w:val="WW8Num12z1"/>
    <w:rsid w:val="00146262"/>
    <w:rPr>
      <w:rFonts w:ascii="Courier New" w:hAnsi="Courier New" w:cs="Courier New"/>
    </w:rPr>
  </w:style>
  <w:style w:type="character" w:customStyle="1" w:styleId="WW8Num12z2">
    <w:name w:val="WW8Num12z2"/>
    <w:rsid w:val="00146262"/>
    <w:rPr>
      <w:rFonts w:ascii="Wingdings" w:hAnsi="Wingdings"/>
    </w:rPr>
  </w:style>
  <w:style w:type="character" w:customStyle="1" w:styleId="WW8Num13z1">
    <w:name w:val="WW8Num13z1"/>
    <w:rsid w:val="00146262"/>
    <w:rPr>
      <w:rFonts w:ascii="Courier New" w:hAnsi="Courier New" w:cs="Courier New"/>
    </w:rPr>
  </w:style>
  <w:style w:type="character" w:customStyle="1" w:styleId="WW8Num13z2">
    <w:name w:val="WW8Num13z2"/>
    <w:rsid w:val="00146262"/>
    <w:rPr>
      <w:rFonts w:ascii="Wingdings" w:hAnsi="Wingdings"/>
    </w:rPr>
  </w:style>
  <w:style w:type="character" w:customStyle="1" w:styleId="WW8Num14z1">
    <w:name w:val="WW8Num14z1"/>
    <w:rsid w:val="00146262"/>
    <w:rPr>
      <w:rFonts w:ascii="Courier New" w:hAnsi="Courier New" w:cs="Courier New"/>
    </w:rPr>
  </w:style>
  <w:style w:type="character" w:customStyle="1" w:styleId="WW8Num14z2">
    <w:name w:val="WW8Num14z2"/>
    <w:rsid w:val="00146262"/>
    <w:rPr>
      <w:rFonts w:ascii="Wingdings" w:hAnsi="Wingdings"/>
    </w:rPr>
  </w:style>
  <w:style w:type="character" w:customStyle="1" w:styleId="WW8Num15z0">
    <w:name w:val="WW8Num15z0"/>
    <w:rsid w:val="00146262"/>
    <w:rPr>
      <w:rFonts w:ascii="Symbol" w:hAnsi="Symbol"/>
    </w:rPr>
  </w:style>
  <w:style w:type="character" w:customStyle="1" w:styleId="WW8Num15z1">
    <w:name w:val="WW8Num15z1"/>
    <w:rsid w:val="00146262"/>
    <w:rPr>
      <w:rFonts w:ascii="Courier New" w:hAnsi="Courier New" w:cs="Courier New"/>
    </w:rPr>
  </w:style>
  <w:style w:type="character" w:customStyle="1" w:styleId="WW8Num15z2">
    <w:name w:val="WW8Num15z2"/>
    <w:rsid w:val="00146262"/>
    <w:rPr>
      <w:rFonts w:ascii="Wingdings" w:hAnsi="Wingdings"/>
    </w:rPr>
  </w:style>
  <w:style w:type="character" w:customStyle="1" w:styleId="WW8Num16z2">
    <w:name w:val="WW8Num16z2"/>
    <w:rsid w:val="00146262"/>
    <w:rPr>
      <w:rFonts w:ascii="Wingdings" w:hAnsi="Wingdings"/>
    </w:rPr>
  </w:style>
  <w:style w:type="character" w:customStyle="1" w:styleId="WW8Num17z0">
    <w:name w:val="WW8Num17z0"/>
    <w:rsid w:val="00146262"/>
    <w:rPr>
      <w:rFonts w:ascii="Symbol" w:hAnsi="Symbol"/>
    </w:rPr>
  </w:style>
  <w:style w:type="character" w:customStyle="1" w:styleId="WW8Num17z1">
    <w:name w:val="WW8Num17z1"/>
    <w:rsid w:val="00146262"/>
    <w:rPr>
      <w:rFonts w:ascii="Courier New" w:hAnsi="Courier New" w:cs="Courier New"/>
    </w:rPr>
  </w:style>
  <w:style w:type="character" w:customStyle="1" w:styleId="WW8Num17z2">
    <w:name w:val="WW8Num17z2"/>
    <w:rsid w:val="00146262"/>
    <w:rPr>
      <w:rFonts w:ascii="Wingdings" w:hAnsi="Wingdings"/>
    </w:rPr>
  </w:style>
  <w:style w:type="character" w:customStyle="1" w:styleId="WW8Num18z0">
    <w:name w:val="WW8Num18z0"/>
    <w:rsid w:val="00146262"/>
    <w:rPr>
      <w:rFonts w:ascii="Symbol" w:hAnsi="Symbol"/>
    </w:rPr>
  </w:style>
  <w:style w:type="character" w:customStyle="1" w:styleId="WW8Num18z1">
    <w:name w:val="WW8Num18z1"/>
    <w:rsid w:val="00146262"/>
    <w:rPr>
      <w:rFonts w:ascii="Courier New" w:hAnsi="Courier New" w:cs="Courier New"/>
    </w:rPr>
  </w:style>
  <w:style w:type="character" w:customStyle="1" w:styleId="WW8Num18z2">
    <w:name w:val="WW8Num18z2"/>
    <w:rsid w:val="00146262"/>
    <w:rPr>
      <w:rFonts w:ascii="Wingdings" w:hAnsi="Wingdings"/>
    </w:rPr>
  </w:style>
  <w:style w:type="character" w:customStyle="1" w:styleId="WW8Num20z0">
    <w:name w:val="WW8Num20z0"/>
    <w:rsid w:val="00146262"/>
    <w:rPr>
      <w:rFonts w:ascii="Symbol" w:hAnsi="Symbol"/>
    </w:rPr>
  </w:style>
  <w:style w:type="character" w:customStyle="1" w:styleId="WW8Num20z1">
    <w:name w:val="WW8Num20z1"/>
    <w:rsid w:val="00146262"/>
    <w:rPr>
      <w:rFonts w:ascii="Courier New" w:hAnsi="Courier New" w:cs="Courier New"/>
    </w:rPr>
  </w:style>
  <w:style w:type="character" w:customStyle="1" w:styleId="WW8Num20z2">
    <w:name w:val="WW8Num20z2"/>
    <w:rsid w:val="00146262"/>
    <w:rPr>
      <w:rFonts w:ascii="Wingdings" w:hAnsi="Wingdings"/>
    </w:rPr>
  </w:style>
  <w:style w:type="character" w:customStyle="1" w:styleId="Policepardfaut1">
    <w:name w:val="Police par défaut1"/>
    <w:rsid w:val="00146262"/>
  </w:style>
  <w:style w:type="character" w:customStyle="1" w:styleId="Marquedecommentaire1">
    <w:name w:val="Marque de commentaire1"/>
    <w:rsid w:val="00146262"/>
    <w:rPr>
      <w:sz w:val="16"/>
      <w:szCs w:val="16"/>
    </w:rPr>
  </w:style>
  <w:style w:type="character" w:styleId="Lienhypertexte">
    <w:name w:val="Hyperlink"/>
    <w:uiPriority w:val="99"/>
    <w:rsid w:val="00146262"/>
    <w:rPr>
      <w:color w:val="0000FF"/>
      <w:u w:val="single"/>
    </w:rPr>
  </w:style>
  <w:style w:type="character" w:customStyle="1" w:styleId="dr21">
    <w:name w:val="dr21"/>
    <w:rsid w:val="00146262"/>
    <w:rPr>
      <w:color w:val="990000"/>
    </w:rPr>
  </w:style>
  <w:style w:type="character" w:styleId="Lienhypertextesuivivisit">
    <w:name w:val="FollowedHyperlink"/>
    <w:semiHidden/>
    <w:rsid w:val="00146262"/>
    <w:rPr>
      <w:color w:val="800080"/>
      <w:u w:val="single"/>
    </w:rPr>
  </w:style>
  <w:style w:type="character" w:customStyle="1" w:styleId="usertext1">
    <w:name w:val="usertext1"/>
    <w:rsid w:val="00146262"/>
    <w:rPr>
      <w:rFonts w:ascii="Arial" w:hAnsi="Arial" w:cs="Arial"/>
      <w:sz w:val="20"/>
      <w:szCs w:val="20"/>
    </w:rPr>
  </w:style>
  <w:style w:type="character" w:customStyle="1" w:styleId="WW8Num39z0">
    <w:name w:val="WW8Num39z0"/>
    <w:rsid w:val="00146262"/>
    <w:rPr>
      <w:rFonts w:ascii="Wingdings" w:hAnsi="Wingdings"/>
    </w:rPr>
  </w:style>
  <w:style w:type="character" w:customStyle="1" w:styleId="WW8Num39z1">
    <w:name w:val="WW8Num39z1"/>
    <w:rsid w:val="00146262"/>
    <w:rPr>
      <w:rFonts w:ascii="Courier New" w:hAnsi="Courier New" w:cs="Courier New"/>
    </w:rPr>
  </w:style>
  <w:style w:type="character" w:customStyle="1" w:styleId="WW8Num39z3">
    <w:name w:val="WW8Num39z3"/>
    <w:rsid w:val="00146262"/>
    <w:rPr>
      <w:rFonts w:ascii="Symbol" w:hAnsi="Symbol"/>
    </w:rPr>
  </w:style>
  <w:style w:type="character" w:customStyle="1" w:styleId="Bullets">
    <w:name w:val="Bullets"/>
    <w:rsid w:val="00146262"/>
    <w:rPr>
      <w:rFonts w:ascii="StarSymbol" w:eastAsia="StarSymbol" w:hAnsi="StarSymbol" w:cs="StarSymbol"/>
      <w:sz w:val="18"/>
      <w:szCs w:val="18"/>
    </w:rPr>
  </w:style>
  <w:style w:type="character" w:customStyle="1" w:styleId="WW-Absatz-Standardschriftart1">
    <w:name w:val="WW-Absatz-Standardschriftart1"/>
    <w:rsid w:val="00146262"/>
  </w:style>
  <w:style w:type="character" w:customStyle="1" w:styleId="WW8Num1z0">
    <w:name w:val="WW8Num1z0"/>
    <w:rsid w:val="00146262"/>
    <w:rPr>
      <w:rFonts w:ascii="Symbol" w:hAnsi="Symbol"/>
    </w:rPr>
  </w:style>
  <w:style w:type="character" w:customStyle="1" w:styleId="WW8Num1z1">
    <w:name w:val="WW8Num1z1"/>
    <w:rsid w:val="00146262"/>
    <w:rPr>
      <w:rFonts w:ascii="Courier New" w:hAnsi="Courier New" w:cs="Courier New"/>
    </w:rPr>
  </w:style>
  <w:style w:type="character" w:customStyle="1" w:styleId="WW8Num1z2">
    <w:name w:val="WW8Num1z2"/>
    <w:rsid w:val="00146262"/>
    <w:rPr>
      <w:rFonts w:ascii="Wingdings" w:hAnsi="Wingdings"/>
    </w:rPr>
  </w:style>
  <w:style w:type="paragraph" w:customStyle="1" w:styleId="Heading">
    <w:name w:val="Heading"/>
    <w:basedOn w:val="Normal"/>
    <w:next w:val="Corpsdetexte"/>
    <w:rsid w:val="00146262"/>
    <w:pPr>
      <w:keepNext/>
      <w:suppressAutoHyphens/>
      <w:spacing w:before="240" w:after="120"/>
      <w:ind w:left="133"/>
    </w:pPr>
    <w:rPr>
      <w:rFonts w:ascii="Arial" w:eastAsia="Lucida Sans Unicode" w:hAnsi="Arial" w:cs="Tahoma"/>
      <w:iCs w:val="0"/>
      <w:sz w:val="28"/>
      <w:szCs w:val="28"/>
      <w:lang w:eastAsia="ar-SA"/>
    </w:rPr>
  </w:style>
  <w:style w:type="paragraph" w:styleId="Liste">
    <w:name w:val="List"/>
    <w:basedOn w:val="Corpsdetexte"/>
    <w:semiHidden/>
    <w:rsid w:val="00146262"/>
    <w:pPr>
      <w:suppressAutoHyphens/>
      <w:spacing w:before="120" w:after="0"/>
      <w:ind w:left="576"/>
    </w:pPr>
    <w:rPr>
      <w:rFonts w:ascii="Calibri" w:eastAsia="Times New Roman" w:hAnsi="Calibri" w:cs="Tahoma"/>
      <w:bCs/>
      <w:sz w:val="20"/>
      <w:lang w:eastAsia="ar-SA"/>
    </w:rPr>
  </w:style>
  <w:style w:type="paragraph" w:customStyle="1" w:styleId="Lgende1">
    <w:name w:val="Légende1"/>
    <w:basedOn w:val="Normal"/>
    <w:rsid w:val="00146262"/>
    <w:pPr>
      <w:suppressLineNumbers/>
      <w:suppressAutoHyphens/>
      <w:spacing w:before="120" w:after="120"/>
      <w:ind w:left="133"/>
    </w:pPr>
    <w:rPr>
      <w:rFonts w:ascii="Calibri" w:eastAsia="Times New Roman" w:hAnsi="Calibri" w:cs="Tahoma"/>
      <w:i/>
      <w:szCs w:val="24"/>
      <w:lang w:eastAsia="ar-SA"/>
    </w:rPr>
  </w:style>
  <w:style w:type="paragraph" w:customStyle="1" w:styleId="Index">
    <w:name w:val="Index"/>
    <w:basedOn w:val="Normal"/>
    <w:rsid w:val="00146262"/>
    <w:pPr>
      <w:suppressLineNumbers/>
      <w:suppressAutoHyphens/>
      <w:spacing w:before="57" w:after="0"/>
      <w:ind w:left="133"/>
    </w:pPr>
    <w:rPr>
      <w:rFonts w:ascii="Calibri" w:eastAsia="Times New Roman" w:hAnsi="Calibri" w:cs="Tahoma"/>
      <w:iCs w:val="0"/>
      <w:sz w:val="20"/>
      <w:szCs w:val="22"/>
      <w:lang w:eastAsia="ar-SA"/>
    </w:rPr>
  </w:style>
  <w:style w:type="paragraph" w:customStyle="1" w:styleId="Titre10">
    <w:name w:val="Titre1"/>
    <w:basedOn w:val="Normal"/>
    <w:next w:val="Corpsdetexte"/>
    <w:rsid w:val="00146262"/>
    <w:pPr>
      <w:keepNext/>
      <w:suppressAutoHyphens/>
      <w:spacing w:before="240" w:after="120"/>
      <w:ind w:left="133"/>
    </w:pPr>
    <w:rPr>
      <w:rFonts w:ascii="Arial" w:eastAsia="Lucida Sans Unicode" w:hAnsi="Arial" w:cs="Tahoma"/>
      <w:iCs w:val="0"/>
      <w:sz w:val="28"/>
      <w:szCs w:val="28"/>
      <w:lang w:eastAsia="ar-SA"/>
    </w:rPr>
  </w:style>
  <w:style w:type="paragraph" w:customStyle="1" w:styleId="Rpertoire">
    <w:name w:val="Répertoire"/>
    <w:basedOn w:val="Normal"/>
    <w:rsid w:val="00146262"/>
    <w:pPr>
      <w:suppressLineNumbers/>
      <w:suppressAutoHyphens/>
      <w:spacing w:before="57" w:after="0"/>
      <w:ind w:left="133"/>
    </w:pPr>
    <w:rPr>
      <w:rFonts w:ascii="Calibri" w:eastAsia="Times New Roman" w:hAnsi="Calibri" w:cs="Tahoma"/>
      <w:iCs w:val="0"/>
      <w:sz w:val="20"/>
      <w:szCs w:val="22"/>
      <w:lang w:eastAsia="ar-SA"/>
    </w:rPr>
  </w:style>
  <w:style w:type="paragraph" w:customStyle="1" w:styleId="Console">
    <w:name w:val="Console"/>
    <w:basedOn w:val="Normal"/>
    <w:next w:val="Normal"/>
    <w:qFormat/>
    <w:rsid w:val="003C2AEB"/>
    <w:pPr>
      <w:pBdr>
        <w:top w:val="single" w:sz="4" w:space="5" w:color="808080"/>
        <w:left w:val="single" w:sz="4" w:space="4" w:color="808080"/>
        <w:bottom w:val="single" w:sz="4" w:space="5" w:color="808080"/>
        <w:right w:val="single" w:sz="4" w:space="4" w:color="808080"/>
      </w:pBdr>
      <w:shd w:val="clear" w:color="auto" w:fill="D8D8D8"/>
      <w:suppressAutoHyphens/>
      <w:spacing w:before="120"/>
      <w:contextualSpacing/>
    </w:pPr>
    <w:rPr>
      <w:rFonts w:ascii="Consolas" w:eastAsia="Times New Roman" w:hAnsi="Consolas" w:cs="Times New Roman"/>
      <w:bCs/>
      <w:sz w:val="18"/>
      <w:lang w:eastAsia="ar-SA"/>
    </w:rPr>
  </w:style>
  <w:style w:type="paragraph" w:customStyle="1" w:styleId="Bullet">
    <w:name w:val="Bullet"/>
    <w:basedOn w:val="Corpsdetexte"/>
    <w:rsid w:val="00146262"/>
    <w:pPr>
      <w:suppressAutoHyphens/>
      <w:spacing w:before="60" w:after="60"/>
    </w:pPr>
    <w:rPr>
      <w:rFonts w:ascii="Calibri" w:eastAsia="Times New Roman" w:hAnsi="Calibri" w:cs="Times New Roman"/>
      <w:bCs/>
      <w:sz w:val="20"/>
      <w:lang w:eastAsia="ar-SA"/>
    </w:rPr>
  </w:style>
  <w:style w:type="paragraph" w:customStyle="1" w:styleId="Exempleconsole">
    <w:name w:val="Exemple console"/>
    <w:basedOn w:val="Corpsdetexte"/>
    <w:rsid w:val="00146262"/>
    <w:pPr>
      <w:pBdr>
        <w:top w:val="single" w:sz="4" w:space="5" w:color="808080"/>
        <w:left w:val="single" w:sz="4" w:space="4" w:color="808080"/>
        <w:bottom w:val="single" w:sz="4" w:space="5" w:color="808080"/>
        <w:right w:val="single" w:sz="4" w:space="4" w:color="808080"/>
      </w:pBdr>
      <w:suppressAutoHyphens/>
      <w:spacing w:before="240" w:after="240"/>
      <w:ind w:left="576"/>
    </w:pPr>
    <w:rPr>
      <w:rFonts w:ascii="Lucida Console" w:eastAsia="Times New Roman" w:hAnsi="Lucida Console" w:cs="Times New Roman"/>
      <w:b/>
      <w:sz w:val="20"/>
      <w:lang w:eastAsia="ar-SA"/>
    </w:rPr>
  </w:style>
  <w:style w:type="paragraph" w:styleId="TM2">
    <w:name w:val="toc 2"/>
    <w:basedOn w:val="Normal"/>
    <w:next w:val="Normal"/>
    <w:uiPriority w:val="39"/>
    <w:rsid w:val="00146262"/>
    <w:pPr>
      <w:suppressAutoHyphens/>
      <w:spacing w:after="0"/>
      <w:ind w:left="200"/>
    </w:pPr>
    <w:rPr>
      <w:rFonts w:ascii="Calibri" w:eastAsia="Times New Roman" w:hAnsi="Calibri" w:cs="Times New Roman"/>
      <w:iCs w:val="0"/>
      <w:smallCaps/>
      <w:sz w:val="20"/>
      <w:lang w:eastAsia="ar-SA"/>
    </w:rPr>
  </w:style>
  <w:style w:type="paragraph" w:styleId="TM1">
    <w:name w:val="toc 1"/>
    <w:basedOn w:val="Normal"/>
    <w:next w:val="Normal"/>
    <w:uiPriority w:val="39"/>
    <w:rsid w:val="00146262"/>
    <w:pPr>
      <w:suppressAutoHyphens/>
      <w:spacing w:before="120" w:after="120"/>
    </w:pPr>
    <w:rPr>
      <w:rFonts w:ascii="Calibri" w:eastAsia="Times New Roman" w:hAnsi="Calibri" w:cs="Times New Roman"/>
      <w:b/>
      <w:bCs/>
      <w:iCs w:val="0"/>
      <w:caps/>
      <w:sz w:val="20"/>
      <w:lang w:eastAsia="ar-SA"/>
    </w:rPr>
  </w:style>
  <w:style w:type="paragraph" w:styleId="TM3">
    <w:name w:val="toc 3"/>
    <w:basedOn w:val="Normal"/>
    <w:next w:val="Normal"/>
    <w:uiPriority w:val="39"/>
    <w:rsid w:val="00146262"/>
    <w:pPr>
      <w:suppressAutoHyphens/>
      <w:spacing w:after="0"/>
      <w:ind w:left="400"/>
    </w:pPr>
    <w:rPr>
      <w:rFonts w:ascii="Calibri" w:eastAsia="Times New Roman" w:hAnsi="Calibri" w:cs="Times New Roman"/>
      <w:i/>
      <w:sz w:val="20"/>
      <w:lang w:eastAsia="ar-SA"/>
    </w:rPr>
  </w:style>
  <w:style w:type="paragraph" w:styleId="TM4">
    <w:name w:val="toc 4"/>
    <w:basedOn w:val="Normal"/>
    <w:next w:val="Normal"/>
    <w:uiPriority w:val="39"/>
    <w:rsid w:val="00146262"/>
    <w:pPr>
      <w:suppressAutoHyphens/>
      <w:spacing w:after="0"/>
      <w:ind w:left="600"/>
    </w:pPr>
    <w:rPr>
      <w:rFonts w:ascii="Calibri" w:eastAsia="Times New Roman" w:hAnsi="Calibri" w:cs="Times New Roman"/>
      <w:iCs w:val="0"/>
      <w:sz w:val="18"/>
      <w:szCs w:val="18"/>
      <w:lang w:eastAsia="ar-SA"/>
    </w:rPr>
  </w:style>
  <w:style w:type="paragraph" w:styleId="TM5">
    <w:name w:val="toc 5"/>
    <w:basedOn w:val="Normal"/>
    <w:next w:val="Normal"/>
    <w:uiPriority w:val="39"/>
    <w:rsid w:val="00146262"/>
    <w:pPr>
      <w:suppressAutoHyphens/>
      <w:spacing w:after="0"/>
      <w:ind w:left="800"/>
    </w:pPr>
    <w:rPr>
      <w:rFonts w:ascii="Calibri" w:eastAsia="Times New Roman" w:hAnsi="Calibri" w:cs="Times New Roman"/>
      <w:iCs w:val="0"/>
      <w:sz w:val="18"/>
      <w:szCs w:val="18"/>
      <w:lang w:eastAsia="ar-SA"/>
    </w:rPr>
  </w:style>
  <w:style w:type="paragraph" w:styleId="TM6">
    <w:name w:val="toc 6"/>
    <w:basedOn w:val="Normal"/>
    <w:next w:val="Normal"/>
    <w:uiPriority w:val="39"/>
    <w:rsid w:val="00146262"/>
    <w:pPr>
      <w:suppressAutoHyphens/>
      <w:spacing w:after="0"/>
      <w:ind w:left="1000"/>
    </w:pPr>
    <w:rPr>
      <w:rFonts w:ascii="Calibri" w:eastAsia="Times New Roman" w:hAnsi="Calibri" w:cs="Times New Roman"/>
      <w:iCs w:val="0"/>
      <w:sz w:val="18"/>
      <w:szCs w:val="18"/>
      <w:lang w:eastAsia="ar-SA"/>
    </w:rPr>
  </w:style>
  <w:style w:type="paragraph" w:styleId="TM7">
    <w:name w:val="toc 7"/>
    <w:basedOn w:val="Normal"/>
    <w:next w:val="Normal"/>
    <w:uiPriority w:val="39"/>
    <w:rsid w:val="00146262"/>
    <w:pPr>
      <w:suppressAutoHyphens/>
      <w:spacing w:after="0"/>
      <w:ind w:left="1200"/>
    </w:pPr>
    <w:rPr>
      <w:rFonts w:ascii="Calibri" w:eastAsia="Times New Roman" w:hAnsi="Calibri" w:cs="Times New Roman"/>
      <w:iCs w:val="0"/>
      <w:sz w:val="18"/>
      <w:szCs w:val="18"/>
      <w:lang w:eastAsia="ar-SA"/>
    </w:rPr>
  </w:style>
  <w:style w:type="paragraph" w:styleId="TM8">
    <w:name w:val="toc 8"/>
    <w:basedOn w:val="Normal"/>
    <w:next w:val="Normal"/>
    <w:uiPriority w:val="39"/>
    <w:rsid w:val="00146262"/>
    <w:pPr>
      <w:suppressAutoHyphens/>
      <w:spacing w:after="0"/>
      <w:ind w:left="1400"/>
    </w:pPr>
    <w:rPr>
      <w:rFonts w:ascii="Calibri" w:eastAsia="Times New Roman" w:hAnsi="Calibri" w:cs="Times New Roman"/>
      <w:iCs w:val="0"/>
      <w:sz w:val="18"/>
      <w:szCs w:val="18"/>
      <w:lang w:eastAsia="ar-SA"/>
    </w:rPr>
  </w:style>
  <w:style w:type="paragraph" w:styleId="TM9">
    <w:name w:val="toc 9"/>
    <w:basedOn w:val="Normal"/>
    <w:next w:val="Normal"/>
    <w:uiPriority w:val="39"/>
    <w:rsid w:val="00146262"/>
    <w:pPr>
      <w:suppressAutoHyphens/>
      <w:spacing w:after="0"/>
      <w:ind w:left="1600"/>
    </w:pPr>
    <w:rPr>
      <w:rFonts w:ascii="Calibri" w:eastAsia="Times New Roman" w:hAnsi="Calibri" w:cs="Times New Roman"/>
      <w:iCs w:val="0"/>
      <w:sz w:val="18"/>
      <w:szCs w:val="18"/>
      <w:lang w:eastAsia="ar-SA"/>
    </w:rPr>
  </w:style>
  <w:style w:type="paragraph" w:customStyle="1" w:styleId="En-tte-TITRE">
    <w:name w:val="En-tête - TITRE"/>
    <w:basedOn w:val="En-tte"/>
    <w:next w:val="En-tte"/>
    <w:rsid w:val="00146262"/>
    <w:pPr>
      <w:tabs>
        <w:tab w:val="clear" w:pos="4536"/>
        <w:tab w:val="clear" w:pos="9072"/>
        <w:tab w:val="center" w:pos="4403"/>
        <w:tab w:val="right" w:pos="8939"/>
      </w:tabs>
      <w:suppressAutoHyphens/>
      <w:spacing w:before="57" w:after="0"/>
      <w:ind w:left="133"/>
      <w:jc w:val="center"/>
    </w:pPr>
    <w:rPr>
      <w:rFonts w:ascii="Arial Black" w:eastAsia="Times New Roman" w:hAnsi="Arial Black" w:cs="Times New Roman"/>
      <w:iCs w:val="0"/>
      <w:sz w:val="36"/>
      <w:lang w:eastAsia="ar-SA"/>
    </w:rPr>
  </w:style>
  <w:style w:type="paragraph" w:customStyle="1" w:styleId="SousBullet">
    <w:name w:val="Sous Bullet"/>
    <w:basedOn w:val="Bullet"/>
    <w:rsid w:val="00146262"/>
    <w:pPr>
      <w:tabs>
        <w:tab w:val="left" w:pos="357"/>
      </w:tabs>
    </w:pPr>
  </w:style>
  <w:style w:type="paragraph" w:customStyle="1" w:styleId="TableauTextegrise">
    <w:name w:val="Tableau Texte grise"/>
    <w:basedOn w:val="CorpsdetexteTableauTitre"/>
    <w:rsid w:val="00146262"/>
    <w:pPr>
      <w:jc w:val="center"/>
    </w:pPr>
    <w:rPr>
      <w:color w:val="999999"/>
      <w:sz w:val="16"/>
    </w:rPr>
  </w:style>
  <w:style w:type="paragraph" w:customStyle="1" w:styleId="En-tteTitre1">
    <w:name w:val="En-tête Titre 1"/>
    <w:basedOn w:val="En-tte"/>
    <w:rsid w:val="00146262"/>
    <w:pPr>
      <w:tabs>
        <w:tab w:val="clear" w:pos="4536"/>
        <w:tab w:val="clear" w:pos="9072"/>
        <w:tab w:val="center" w:pos="4403"/>
        <w:tab w:val="right" w:pos="8939"/>
      </w:tabs>
      <w:suppressAutoHyphens/>
      <w:spacing w:before="57" w:after="0"/>
      <w:ind w:left="133"/>
      <w:jc w:val="center"/>
    </w:pPr>
    <w:rPr>
      <w:rFonts w:ascii="Calibri" w:eastAsia="Times New Roman" w:hAnsi="Calibri" w:cs="Times New Roman"/>
      <w:iCs w:val="0"/>
      <w:lang w:eastAsia="ar-SA"/>
    </w:rPr>
  </w:style>
  <w:style w:type="paragraph" w:customStyle="1" w:styleId="En-tteTitre2">
    <w:name w:val="En-tête Titre 2"/>
    <w:basedOn w:val="En-tteTitre1"/>
    <w:rsid w:val="00146262"/>
    <w:pPr>
      <w:ind w:left="-108"/>
      <w:jc w:val="right"/>
    </w:pPr>
  </w:style>
  <w:style w:type="paragraph" w:customStyle="1" w:styleId="Pagepresentation-TexteStd">
    <w:name w:val="Page presentation - Texte Std"/>
    <w:basedOn w:val="CorpsdetexteTableauTitre"/>
    <w:rsid w:val="00146262"/>
    <w:pPr>
      <w:jc w:val="right"/>
    </w:pPr>
    <w:rPr>
      <w:sz w:val="22"/>
    </w:rPr>
  </w:style>
  <w:style w:type="paragraph" w:customStyle="1" w:styleId="Pageprsentation-Client">
    <w:name w:val="Page présentation - Client"/>
    <w:basedOn w:val="Pagepresentation-TexteStd"/>
    <w:rsid w:val="00146262"/>
    <w:pPr>
      <w:spacing w:before="240" w:after="240"/>
    </w:pPr>
    <w:rPr>
      <w:b/>
      <w:sz w:val="40"/>
    </w:rPr>
  </w:style>
  <w:style w:type="paragraph" w:customStyle="1" w:styleId="Pagepresentation-Sujet">
    <w:name w:val="Page presentation - Sujet"/>
    <w:basedOn w:val="Pagepresentation-TexteStd"/>
    <w:rsid w:val="00146262"/>
    <w:pPr>
      <w:spacing w:before="240" w:after="120"/>
    </w:pPr>
    <w:rPr>
      <w:sz w:val="28"/>
    </w:rPr>
  </w:style>
  <w:style w:type="paragraph" w:customStyle="1" w:styleId="Pagedepresentation-Titre">
    <w:name w:val="Page de presentation - Titre"/>
    <w:basedOn w:val="Pagepresentation-Sujet"/>
    <w:rsid w:val="00146262"/>
    <w:pPr>
      <w:spacing w:before="0" w:after="0"/>
    </w:pPr>
    <w:rPr>
      <w:b/>
      <w:sz w:val="32"/>
    </w:rPr>
  </w:style>
  <w:style w:type="paragraph" w:customStyle="1" w:styleId="CorpsdeTextepetittableau">
    <w:name w:val="Corps de Texte petit tableau"/>
    <w:basedOn w:val="CorpsdetexteTableauTitre"/>
    <w:rsid w:val="00146262"/>
    <w:rPr>
      <w:sz w:val="18"/>
    </w:rPr>
  </w:style>
  <w:style w:type="paragraph" w:customStyle="1" w:styleId="CorpsdeTexte-Tableau-Gras">
    <w:name w:val="Corps de Texte - Tableau - Gras"/>
    <w:basedOn w:val="CorpsdetexteTableauTitre"/>
    <w:rsid w:val="00146262"/>
    <w:rPr>
      <w:b/>
      <w:sz w:val="22"/>
    </w:rPr>
  </w:style>
  <w:style w:type="paragraph" w:customStyle="1" w:styleId="Pagepresentation-Auteur">
    <w:name w:val="Page presentation - Auteur"/>
    <w:basedOn w:val="Pagepresentation-Sujet"/>
    <w:rsid w:val="00146262"/>
    <w:pPr>
      <w:spacing w:before="480"/>
    </w:pPr>
  </w:style>
  <w:style w:type="paragraph" w:customStyle="1" w:styleId="Pagepresentation-Infos">
    <w:name w:val="Page presentation - Infos"/>
    <w:basedOn w:val="Pagepresentation-TexteStd"/>
    <w:rsid w:val="00146262"/>
  </w:style>
  <w:style w:type="paragraph" w:customStyle="1" w:styleId="CorpsdeTextepetittableaucentre">
    <w:name w:val="Corps de Texte petit tableau centre"/>
    <w:basedOn w:val="CorpsdeTextepetittableau"/>
    <w:rsid w:val="00146262"/>
    <w:pPr>
      <w:jc w:val="center"/>
    </w:pPr>
  </w:style>
  <w:style w:type="paragraph" w:customStyle="1" w:styleId="Textedebulles1">
    <w:name w:val="Texte de bulles1"/>
    <w:basedOn w:val="Normal"/>
    <w:rsid w:val="00146262"/>
    <w:pPr>
      <w:suppressAutoHyphens/>
      <w:spacing w:before="57" w:after="0"/>
      <w:ind w:left="133"/>
    </w:pPr>
    <w:rPr>
      <w:rFonts w:ascii="Tahoma" w:eastAsia="Times New Roman" w:hAnsi="Tahoma" w:cs="Tahoma"/>
      <w:iCs w:val="0"/>
      <w:sz w:val="16"/>
      <w:szCs w:val="16"/>
      <w:lang w:eastAsia="ar-SA"/>
    </w:rPr>
  </w:style>
  <w:style w:type="paragraph" w:customStyle="1" w:styleId="Soussousbullet">
    <w:name w:val="Sous sous bullet"/>
    <w:basedOn w:val="Corpsdetexte"/>
    <w:rsid w:val="00146262"/>
    <w:pPr>
      <w:suppressAutoHyphens/>
      <w:spacing w:before="120" w:after="0"/>
    </w:pPr>
    <w:rPr>
      <w:rFonts w:ascii="Calibri" w:eastAsia="Times New Roman" w:hAnsi="Calibri" w:cs="Times New Roman"/>
      <w:bCs/>
      <w:sz w:val="20"/>
      <w:lang w:eastAsia="ar-SA"/>
    </w:rPr>
  </w:style>
  <w:style w:type="paragraph" w:customStyle="1" w:styleId="StyleStyleTitre211ptItaliqueGauche0cmPremireligne">
    <w:name w:val="Style Style Titre 2 + 11 pt Italique Gauche :  0 cm Première ligne ..."/>
    <w:basedOn w:val="Normal"/>
    <w:rsid w:val="00146262"/>
    <w:pPr>
      <w:suppressAutoHyphens/>
      <w:overflowPunct w:val="0"/>
      <w:autoSpaceDE w:val="0"/>
      <w:spacing w:before="120" w:after="0"/>
      <w:ind w:left="133"/>
      <w:textAlignment w:val="baseline"/>
    </w:pPr>
    <w:rPr>
      <w:rFonts w:ascii="Arial" w:eastAsia="Times New Roman" w:hAnsi="Arial" w:cs="Arial"/>
      <w:b/>
      <w:bCs/>
      <w:i/>
      <w:sz w:val="20"/>
      <w:lang w:eastAsia="ar-SA"/>
    </w:rPr>
  </w:style>
  <w:style w:type="paragraph" w:customStyle="1" w:styleId="Explorateurdedocument1">
    <w:name w:val="Explorateur de document1"/>
    <w:basedOn w:val="Normal"/>
    <w:rsid w:val="00146262"/>
    <w:pPr>
      <w:shd w:val="clear" w:color="auto" w:fill="000080"/>
      <w:suppressAutoHyphens/>
      <w:spacing w:before="57" w:after="0"/>
      <w:ind w:left="133"/>
    </w:pPr>
    <w:rPr>
      <w:rFonts w:ascii="Tahoma" w:eastAsia="Times New Roman" w:hAnsi="Tahoma" w:cs="Tahoma"/>
      <w:iCs w:val="0"/>
      <w:sz w:val="20"/>
      <w:lang w:eastAsia="ar-SA"/>
    </w:rPr>
  </w:style>
  <w:style w:type="paragraph" w:customStyle="1" w:styleId="Name">
    <w:name w:val="Name"/>
    <w:basedOn w:val="Normal"/>
    <w:next w:val="Normal"/>
    <w:rsid w:val="00146262"/>
    <w:pPr>
      <w:widowControl w:val="0"/>
      <w:suppressAutoHyphens/>
      <w:spacing w:after="440" w:line="240" w:lineRule="atLeast"/>
      <w:jc w:val="center"/>
    </w:pPr>
    <w:rPr>
      <w:rFonts w:ascii="Garamond" w:eastAsia="Arial Unicode MS" w:hAnsi="Garamond" w:cs="Times New Roman"/>
      <w:iCs w:val="0"/>
      <w:caps/>
      <w:spacing w:val="80"/>
      <w:position w:val="44"/>
      <w:sz w:val="44"/>
      <w:lang w:val="en-US" w:eastAsia="ar-SA"/>
    </w:rPr>
  </w:style>
  <w:style w:type="paragraph" w:customStyle="1" w:styleId="CompanyName">
    <w:name w:val="Company Name"/>
    <w:basedOn w:val="Normal"/>
    <w:next w:val="JobTitle"/>
    <w:rsid w:val="00146262"/>
    <w:pPr>
      <w:widowControl w:val="0"/>
      <w:tabs>
        <w:tab w:val="left" w:pos="1440"/>
        <w:tab w:val="right" w:pos="6480"/>
      </w:tabs>
      <w:suppressAutoHyphens/>
      <w:spacing w:before="220" w:after="0" w:line="220" w:lineRule="atLeast"/>
    </w:pPr>
    <w:rPr>
      <w:rFonts w:ascii="Garamond" w:eastAsia="Arial Unicode MS" w:hAnsi="Garamond" w:cs="Times New Roman"/>
      <w:iCs w:val="0"/>
      <w:sz w:val="20"/>
      <w:lang w:val="en-US" w:eastAsia="ar-SA"/>
    </w:rPr>
  </w:style>
  <w:style w:type="paragraph" w:customStyle="1" w:styleId="JobTitle">
    <w:name w:val="Job Title"/>
    <w:next w:val="Achievement"/>
    <w:rsid w:val="00146262"/>
    <w:pPr>
      <w:suppressAutoHyphens/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 w:eastAsia="ar-SA"/>
    </w:rPr>
  </w:style>
  <w:style w:type="paragraph" w:customStyle="1" w:styleId="Achievement">
    <w:name w:val="Achievement"/>
    <w:basedOn w:val="Corpsdetexte"/>
    <w:rsid w:val="00146262"/>
    <w:pPr>
      <w:widowControl w:val="0"/>
      <w:suppressAutoHyphens/>
      <w:spacing w:after="60"/>
    </w:pPr>
    <w:rPr>
      <w:rFonts w:ascii="Times New Roman" w:eastAsia="Arial Unicode MS" w:hAnsi="Times New Roman" w:cs="Times New Roman"/>
      <w:iCs w:val="0"/>
      <w:lang w:eastAsia="ar-SA"/>
    </w:rPr>
  </w:style>
  <w:style w:type="paragraph" w:customStyle="1" w:styleId="Commentaire1">
    <w:name w:val="Commentaire1"/>
    <w:basedOn w:val="Normal"/>
    <w:rsid w:val="00146262"/>
    <w:pPr>
      <w:suppressAutoHyphens/>
      <w:spacing w:before="57" w:after="0"/>
      <w:ind w:left="133"/>
    </w:pPr>
    <w:rPr>
      <w:rFonts w:ascii="Calibri" w:eastAsia="Times New Roman" w:hAnsi="Calibri" w:cs="Times New Roman"/>
      <w:iCs w:val="0"/>
      <w:sz w:val="20"/>
      <w:lang w:eastAsia="ar-SA"/>
    </w:rPr>
  </w:style>
  <w:style w:type="paragraph" w:customStyle="1" w:styleId="Contenudetableau">
    <w:name w:val="Contenu de tableau"/>
    <w:basedOn w:val="Normal"/>
    <w:rsid w:val="00146262"/>
    <w:pPr>
      <w:suppressLineNumbers/>
      <w:suppressAutoHyphens/>
      <w:spacing w:before="57" w:after="0"/>
      <w:ind w:left="133"/>
    </w:pPr>
    <w:rPr>
      <w:rFonts w:ascii="Calibri" w:eastAsia="Times New Roman" w:hAnsi="Calibri" w:cs="Times New Roman"/>
      <w:iCs w:val="0"/>
      <w:sz w:val="20"/>
      <w:szCs w:val="22"/>
      <w:lang w:eastAsia="ar-SA"/>
    </w:rPr>
  </w:style>
  <w:style w:type="paragraph" w:customStyle="1" w:styleId="Titredetableau">
    <w:name w:val="Titre de tableau"/>
    <w:basedOn w:val="Contenudetableau"/>
    <w:rsid w:val="00146262"/>
    <w:pPr>
      <w:jc w:val="center"/>
    </w:pPr>
    <w:rPr>
      <w:b/>
      <w:bCs/>
      <w:i/>
      <w:iCs/>
    </w:rPr>
  </w:style>
  <w:style w:type="paragraph" w:customStyle="1" w:styleId="Tabledesmatiresniveau10">
    <w:name w:val="Table des matières niveau 10"/>
    <w:basedOn w:val="Rpertoire"/>
    <w:rsid w:val="00146262"/>
    <w:pPr>
      <w:tabs>
        <w:tab w:val="right" w:leader="dot" w:pos="9637"/>
      </w:tabs>
      <w:ind w:left="2547"/>
    </w:pPr>
  </w:style>
  <w:style w:type="paragraph" w:styleId="PrformatHTML">
    <w:name w:val="HTML Preformatted"/>
    <w:basedOn w:val="Normal"/>
    <w:link w:val="PrformatHTMLCar"/>
    <w:rsid w:val="00146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57" w:after="0"/>
    </w:pPr>
    <w:rPr>
      <w:rFonts w:ascii="Courier New" w:eastAsia="SimSun" w:hAnsi="Courier New" w:cs="Times New Roman"/>
      <w:iCs w:val="0"/>
      <w:sz w:val="20"/>
      <w:lang w:eastAsia="ar-SA"/>
    </w:rPr>
  </w:style>
  <w:style w:type="character" w:customStyle="1" w:styleId="PrformatHTMLCar">
    <w:name w:val="Préformaté HTML Car"/>
    <w:basedOn w:val="Policepardfaut"/>
    <w:link w:val="PrformatHTML"/>
    <w:rsid w:val="00146262"/>
    <w:rPr>
      <w:rFonts w:ascii="Courier New" w:eastAsia="SimSun" w:hAnsi="Courier New" w:cs="Times New Roman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146262"/>
    <w:pPr>
      <w:suppressLineNumbers/>
      <w:suppressAutoHyphens/>
      <w:spacing w:before="57" w:after="0"/>
      <w:ind w:left="133"/>
    </w:pPr>
    <w:rPr>
      <w:rFonts w:ascii="Calibri" w:eastAsia="Times New Roman" w:hAnsi="Calibri" w:cs="Times New Roman"/>
      <w:iCs w:val="0"/>
      <w:sz w:val="20"/>
      <w:szCs w:val="22"/>
      <w:lang w:eastAsia="ar-SA"/>
    </w:rPr>
  </w:style>
  <w:style w:type="paragraph" w:customStyle="1" w:styleId="TableHeading">
    <w:name w:val="Table Heading"/>
    <w:basedOn w:val="TableContents"/>
    <w:rsid w:val="00146262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146262"/>
    <w:pPr>
      <w:tabs>
        <w:tab w:val="right" w:leader="dot" w:pos="9637"/>
      </w:tabs>
      <w:ind w:left="2547"/>
    </w:pPr>
  </w:style>
  <w:style w:type="paragraph" w:customStyle="1" w:styleId="DefaultText">
    <w:name w:val="Default Text"/>
    <w:basedOn w:val="Normal"/>
    <w:rsid w:val="00146262"/>
    <w:pPr>
      <w:suppressAutoHyphens/>
      <w:spacing w:before="57" w:after="0"/>
      <w:ind w:left="133"/>
    </w:pPr>
    <w:rPr>
      <w:rFonts w:ascii="Times New Roman" w:eastAsia="Times New Roman" w:hAnsi="Times New Roman" w:cs="Times New Roman"/>
      <w:iCs w:val="0"/>
      <w:sz w:val="20"/>
      <w:lang w:eastAsia="ar-SA"/>
    </w:rPr>
  </w:style>
  <w:style w:type="paragraph" w:customStyle="1" w:styleId="TableText">
    <w:name w:val="Table Text"/>
    <w:basedOn w:val="Normal"/>
    <w:rsid w:val="00146262"/>
    <w:pPr>
      <w:tabs>
        <w:tab w:val="decimal" w:pos="0"/>
      </w:tabs>
      <w:suppressAutoHyphens/>
      <w:spacing w:before="57" w:after="0"/>
      <w:ind w:left="133"/>
    </w:pPr>
    <w:rPr>
      <w:rFonts w:ascii="Times New Roman" w:eastAsia="Times New Roman" w:hAnsi="Times New Roman" w:cs="Times New Roman"/>
      <w:iCs w:val="0"/>
      <w:sz w:val="20"/>
      <w:lang w:eastAsia="ar-SA"/>
    </w:rPr>
  </w:style>
  <w:style w:type="paragraph" w:customStyle="1" w:styleId="WPBullets">
    <w:name w:val="WP Bullets"/>
    <w:basedOn w:val="Normal"/>
    <w:rsid w:val="00146262"/>
    <w:pPr>
      <w:numPr>
        <w:ilvl w:val="1"/>
        <w:numId w:val="2"/>
      </w:numPr>
      <w:tabs>
        <w:tab w:val="clear" w:pos="576"/>
      </w:tabs>
      <w:overflowPunct w:val="0"/>
      <w:autoSpaceDE w:val="0"/>
      <w:autoSpaceDN w:val="0"/>
      <w:adjustRightInd w:val="0"/>
      <w:spacing w:after="72"/>
      <w:ind w:left="0" w:right="360" w:firstLine="0"/>
      <w:textAlignment w:val="baseline"/>
    </w:pPr>
    <w:rPr>
      <w:rFonts w:ascii="Arial" w:eastAsia="Times New Roman" w:hAnsi="Arial" w:cs="Times New Roman"/>
      <w:bCs/>
      <w:iCs w:val="0"/>
      <w:noProof/>
      <w:sz w:val="20"/>
      <w:lang w:eastAsia="fr-FR"/>
    </w:rPr>
  </w:style>
  <w:style w:type="paragraph" w:customStyle="1" w:styleId="Head2">
    <w:name w:val="Head2"/>
    <w:rsid w:val="00146262"/>
    <w:pPr>
      <w:numPr>
        <w:ilvl w:val="2"/>
        <w:numId w:val="2"/>
      </w:numPr>
      <w:spacing w:before="28" w:after="28" w:line="240" w:lineRule="auto"/>
      <w:outlineLvl w:val="2"/>
    </w:pPr>
    <w:rPr>
      <w:rFonts w:ascii="Arial" w:eastAsia="Times New Roman" w:hAnsi="Arial" w:cs="Times New Roman"/>
      <w:b/>
      <w:bCs/>
      <w:noProof/>
      <w:sz w:val="20"/>
      <w:szCs w:val="20"/>
      <w:lang w:eastAsia="fr-FR"/>
    </w:rPr>
  </w:style>
  <w:style w:type="paragraph" w:customStyle="1" w:styleId="Level1a">
    <w:name w:val="Level 1: a."/>
    <w:rsid w:val="00146262"/>
    <w:pPr>
      <w:numPr>
        <w:ilvl w:val="4"/>
        <w:numId w:val="2"/>
      </w:numPr>
      <w:tabs>
        <w:tab w:val="left" w:pos="360"/>
      </w:tabs>
      <w:spacing w:before="72" w:after="72" w:line="240" w:lineRule="auto"/>
      <w:ind w:left="360"/>
      <w:jc w:val="both"/>
      <w:outlineLvl w:val="3"/>
    </w:pPr>
    <w:rPr>
      <w:rFonts w:ascii="Arial" w:eastAsia="Times New Roman" w:hAnsi="Arial" w:cs="Arial"/>
      <w:noProof/>
      <w:sz w:val="18"/>
      <w:szCs w:val="18"/>
      <w:lang w:val="en-GB" w:eastAsia="fr-FR"/>
    </w:rPr>
  </w:style>
  <w:style w:type="paragraph" w:customStyle="1" w:styleId="Level21">
    <w:name w:val="Level 2: 1."/>
    <w:rsid w:val="00146262"/>
    <w:pPr>
      <w:numPr>
        <w:ilvl w:val="5"/>
        <w:numId w:val="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72" w:after="72" w:line="240" w:lineRule="auto"/>
      <w:ind w:left="0"/>
      <w:jc w:val="both"/>
      <w:outlineLvl w:val="4"/>
    </w:pPr>
    <w:rPr>
      <w:rFonts w:ascii="Arial" w:eastAsia="Times New Roman" w:hAnsi="Arial" w:cs="Arial"/>
      <w:noProof/>
      <w:sz w:val="18"/>
      <w:szCs w:val="18"/>
      <w:lang w:val="en-GB" w:eastAsia="fr-FR"/>
    </w:rPr>
  </w:style>
  <w:style w:type="paragraph" w:customStyle="1" w:styleId="Level3a">
    <w:name w:val="Level 3: (a)"/>
    <w:basedOn w:val="Normal"/>
    <w:rsid w:val="00146262"/>
    <w:pPr>
      <w:numPr>
        <w:ilvl w:val="6"/>
        <w:numId w:val="2"/>
      </w:numPr>
      <w:tabs>
        <w:tab w:val="clear" w:pos="1800"/>
        <w:tab w:val="left" w:pos="1080"/>
        <w:tab w:val="num" w:pos="1440"/>
      </w:tabs>
      <w:spacing w:before="72" w:after="72"/>
      <w:ind w:left="720" w:firstLine="0"/>
      <w:outlineLvl w:val="5"/>
    </w:pPr>
    <w:rPr>
      <w:rFonts w:ascii="Arial" w:eastAsia="Times New Roman" w:hAnsi="Arial" w:cs="Times New Roman"/>
      <w:iCs w:val="0"/>
      <w:sz w:val="20"/>
      <w:lang w:val="en-US" w:eastAsia="fr-FR"/>
    </w:rPr>
  </w:style>
  <w:style w:type="paragraph" w:customStyle="1" w:styleId="Level4i">
    <w:name w:val="Level 4: (i)"/>
    <w:basedOn w:val="Normal"/>
    <w:rsid w:val="00146262"/>
    <w:pPr>
      <w:numPr>
        <w:ilvl w:val="7"/>
        <w:numId w:val="2"/>
      </w:numPr>
      <w:tabs>
        <w:tab w:val="left" w:pos="1440"/>
      </w:tabs>
      <w:spacing w:before="72" w:after="72"/>
      <w:ind w:left="1440"/>
      <w:outlineLvl w:val="6"/>
    </w:pPr>
    <w:rPr>
      <w:rFonts w:ascii="Arial" w:eastAsia="Times New Roman" w:hAnsi="Arial" w:cs="Times New Roman"/>
      <w:iCs w:val="0"/>
      <w:sz w:val="20"/>
      <w:lang w:val="en-US" w:eastAsia="fr-FR"/>
    </w:rPr>
  </w:style>
  <w:style w:type="paragraph" w:customStyle="1" w:styleId="Level51">
    <w:name w:val="Level 5: (1)"/>
    <w:basedOn w:val="Normal"/>
    <w:rsid w:val="00146262"/>
    <w:pPr>
      <w:numPr>
        <w:ilvl w:val="8"/>
        <w:numId w:val="2"/>
      </w:numPr>
      <w:tabs>
        <w:tab w:val="clear" w:pos="2520"/>
        <w:tab w:val="num" w:pos="1800"/>
      </w:tabs>
      <w:spacing w:before="72" w:after="72"/>
      <w:ind w:left="1800"/>
      <w:outlineLvl w:val="7"/>
    </w:pPr>
    <w:rPr>
      <w:rFonts w:ascii="Arial" w:eastAsia="Times New Roman" w:hAnsi="Arial" w:cs="Times New Roman"/>
      <w:iCs w:val="0"/>
      <w:sz w:val="20"/>
      <w:lang w:val="en-US" w:eastAsia="fr-FR"/>
    </w:rPr>
  </w:style>
  <w:style w:type="paragraph" w:customStyle="1" w:styleId="Paragraph">
    <w:name w:val="Paragraph"/>
    <w:basedOn w:val="Normal"/>
    <w:rsid w:val="00146262"/>
    <w:pPr>
      <w:tabs>
        <w:tab w:val="left" w:pos="450"/>
      </w:tabs>
      <w:overflowPunct w:val="0"/>
      <w:autoSpaceDE w:val="0"/>
      <w:autoSpaceDN w:val="0"/>
      <w:adjustRightInd w:val="0"/>
      <w:spacing w:before="28" w:after="28"/>
      <w:textAlignment w:val="baseline"/>
    </w:pPr>
    <w:rPr>
      <w:rFonts w:ascii="Arial" w:eastAsia="Times New Roman" w:hAnsi="Arial" w:cs="Times New Roman"/>
      <w:bCs/>
      <w:iCs w:val="0"/>
      <w:noProof/>
      <w:sz w:val="20"/>
      <w:lang w:eastAsia="fr-FR"/>
    </w:rPr>
  </w:style>
  <w:style w:type="paragraph" w:customStyle="1" w:styleId="CNParagraph">
    <w:name w:val="CN Paragraph"/>
    <w:rsid w:val="00146262"/>
    <w:pPr>
      <w:spacing w:before="28" w:after="28" w:line="24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Head1">
    <w:name w:val="Head1"/>
    <w:rsid w:val="00146262"/>
    <w:pPr>
      <w:pBdr>
        <w:top w:val="single" w:sz="6" w:space="1" w:color="auto"/>
      </w:pBdr>
      <w:spacing w:before="28" w:after="28" w:line="240" w:lineRule="auto"/>
      <w:ind w:left="1573" w:hanging="360"/>
      <w:outlineLvl w:val="1"/>
    </w:pPr>
    <w:rPr>
      <w:rFonts w:ascii="Arial" w:eastAsia="Times New Roman" w:hAnsi="Arial" w:cs="Times New Roman"/>
      <w:b/>
      <w:bCs/>
      <w:lang w:val="en-US" w:eastAsia="fr-FR"/>
    </w:rPr>
  </w:style>
  <w:style w:type="paragraph" w:styleId="Retraitcorpsdetexte3">
    <w:name w:val="Body Text Indent 3"/>
    <w:basedOn w:val="Normal"/>
    <w:link w:val="Retraitcorpsdetexte3Car"/>
    <w:rsid w:val="00146262"/>
    <w:pPr>
      <w:keepNext/>
      <w:tabs>
        <w:tab w:val="left" w:pos="1008"/>
      </w:tabs>
      <w:overflowPunct w:val="0"/>
      <w:autoSpaceDE w:val="0"/>
      <w:autoSpaceDN w:val="0"/>
      <w:adjustRightInd w:val="0"/>
      <w:spacing w:after="120"/>
      <w:ind w:left="283" w:right="504"/>
      <w:textAlignment w:val="baseline"/>
    </w:pPr>
    <w:rPr>
      <w:rFonts w:ascii="Arial" w:eastAsia="Times New Roman" w:hAnsi="Arial" w:cs="Times New Roman"/>
      <w:b/>
      <w:bCs/>
      <w:iCs w:val="0"/>
      <w:noProof/>
      <w:sz w:val="16"/>
      <w:szCs w:val="16"/>
      <w:lang w:eastAsia="fr-FR"/>
    </w:rPr>
  </w:style>
  <w:style w:type="character" w:customStyle="1" w:styleId="Retraitcorpsdetexte3Car">
    <w:name w:val="Retrait corps de texte 3 Car"/>
    <w:basedOn w:val="Policepardfaut"/>
    <w:link w:val="Retraitcorpsdetexte3"/>
    <w:rsid w:val="00146262"/>
    <w:rPr>
      <w:rFonts w:ascii="Arial" w:eastAsia="Times New Roman" w:hAnsi="Arial" w:cs="Times New Roman"/>
      <w:b/>
      <w:bCs/>
      <w:noProof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46262"/>
    <w:pPr>
      <w:spacing w:before="100" w:beforeAutospacing="1" w:after="100" w:afterAutospacing="1"/>
    </w:pPr>
    <w:rPr>
      <w:rFonts w:ascii="Times New Roman" w:eastAsia="Times New Roman" w:hAnsi="Times New Roman" w:cs="Times New Roman"/>
      <w:iCs w:val="0"/>
      <w:szCs w:val="24"/>
      <w:lang w:eastAsia="fr-FR"/>
    </w:rPr>
  </w:style>
  <w:style w:type="paragraph" w:customStyle="1" w:styleId="Default">
    <w:name w:val="Default"/>
    <w:rsid w:val="0014626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146262"/>
    <w:pPr>
      <w:suppressAutoHyphens/>
      <w:spacing w:before="57" w:after="120"/>
      <w:ind w:left="283"/>
    </w:pPr>
    <w:rPr>
      <w:rFonts w:ascii="Calibri" w:eastAsia="Times New Roman" w:hAnsi="Calibri" w:cs="Times New Roman"/>
      <w:iCs w:val="0"/>
      <w:sz w:val="20"/>
      <w:lang w:eastAsia="ar-SA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146262"/>
    <w:rPr>
      <w:rFonts w:ascii="Calibri" w:eastAsia="Times New Roman" w:hAnsi="Calibri" w:cs="Times New Roman"/>
      <w:sz w:val="20"/>
      <w:szCs w:val="20"/>
      <w:lang w:eastAsia="ar-SA"/>
    </w:rPr>
  </w:style>
  <w:style w:type="paragraph" w:customStyle="1" w:styleId="Listecouleur-Accent11">
    <w:name w:val="Liste couleur - Accent 11"/>
    <w:basedOn w:val="Normal"/>
    <w:uiPriority w:val="34"/>
    <w:rsid w:val="00146262"/>
    <w:pPr>
      <w:suppressAutoHyphens/>
      <w:spacing w:before="57" w:after="0"/>
      <w:ind w:left="720"/>
    </w:pPr>
    <w:rPr>
      <w:rFonts w:ascii="Calibri" w:eastAsia="Times New Roman" w:hAnsi="Calibri" w:cs="Times New Roman"/>
      <w:iCs w:val="0"/>
      <w:sz w:val="20"/>
      <w:szCs w:val="22"/>
      <w:lang w:eastAsia="ar-S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46262"/>
    <w:pPr>
      <w:suppressAutoHyphens/>
      <w:spacing w:before="57" w:after="0"/>
      <w:ind w:left="133"/>
    </w:pPr>
    <w:rPr>
      <w:rFonts w:ascii="Tahoma" w:eastAsia="Times New Roman" w:hAnsi="Tahoma" w:cs="Times New Roman"/>
      <w:iCs w:val="0"/>
      <w:sz w:val="16"/>
      <w:szCs w:val="16"/>
      <w:lang w:eastAsia="ar-SA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46262"/>
    <w:rPr>
      <w:rFonts w:ascii="Tahoma" w:eastAsia="Times New Roman" w:hAnsi="Tahoma" w:cs="Times New Roman"/>
      <w:sz w:val="16"/>
      <w:szCs w:val="16"/>
      <w:lang w:eastAsia="ar-SA"/>
    </w:rPr>
  </w:style>
  <w:style w:type="character" w:styleId="Marquedecommentaire">
    <w:name w:val="annotation reference"/>
    <w:uiPriority w:val="99"/>
    <w:semiHidden/>
    <w:unhideWhenUsed/>
    <w:rsid w:val="0014626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146262"/>
    <w:pPr>
      <w:suppressAutoHyphens/>
      <w:spacing w:before="57" w:after="0"/>
      <w:ind w:left="133"/>
    </w:pPr>
    <w:rPr>
      <w:rFonts w:ascii="Calibri" w:eastAsia="Times New Roman" w:hAnsi="Calibri" w:cs="Times New Roman"/>
      <w:iCs w:val="0"/>
      <w:sz w:val="20"/>
      <w:lang w:eastAsia="ar-SA"/>
    </w:rPr>
  </w:style>
  <w:style w:type="character" w:customStyle="1" w:styleId="CommentaireCar">
    <w:name w:val="Commentaire Car"/>
    <w:basedOn w:val="Policepardfaut"/>
    <w:link w:val="Commentaire"/>
    <w:uiPriority w:val="99"/>
    <w:rsid w:val="00146262"/>
    <w:rPr>
      <w:rFonts w:ascii="Calibri" w:eastAsia="Times New Roman" w:hAnsi="Calibri" w:cs="Times New Roman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62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6262"/>
    <w:rPr>
      <w:rFonts w:ascii="Calibri" w:eastAsia="Times New Roman" w:hAnsi="Calibri" w:cs="Times New Roman"/>
      <w:b/>
      <w:bCs/>
      <w:sz w:val="20"/>
      <w:szCs w:val="20"/>
      <w:lang w:eastAsia="ar-SA"/>
    </w:rPr>
  </w:style>
  <w:style w:type="paragraph" w:styleId="Retraitcorpsdetexte2">
    <w:name w:val="Body Text Indent 2"/>
    <w:basedOn w:val="Normal"/>
    <w:link w:val="Retraitcorpsdetexte2Car"/>
    <w:rsid w:val="00146262"/>
    <w:pPr>
      <w:spacing w:after="120" w:line="480" w:lineRule="auto"/>
      <w:ind w:left="283"/>
    </w:pPr>
    <w:rPr>
      <w:rFonts w:ascii="Arial" w:eastAsia="Times New Roman" w:hAnsi="Arial" w:cs="Times New Roman"/>
      <w:iCs w:val="0"/>
      <w:sz w:val="20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rsid w:val="00146262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Tramecouleur-Accent11">
    <w:name w:val="Trame couleur - Accent 11"/>
    <w:hidden/>
    <w:uiPriority w:val="99"/>
    <w:semiHidden/>
    <w:rsid w:val="00146262"/>
    <w:pPr>
      <w:spacing w:after="0" w:line="240" w:lineRule="auto"/>
    </w:pPr>
    <w:rPr>
      <w:rFonts w:ascii="Calibri" w:eastAsia="Times New Roman" w:hAnsi="Calibri" w:cs="Times New Roman"/>
      <w:sz w:val="20"/>
      <w:lang w:eastAsia="ar-SA"/>
    </w:rPr>
  </w:style>
  <w:style w:type="character" w:customStyle="1" w:styleId="Grillemoyenne11">
    <w:name w:val="Grille moyenne 11"/>
    <w:uiPriority w:val="99"/>
    <w:semiHidden/>
    <w:rsid w:val="00146262"/>
    <w:rPr>
      <w:color w:val="808080"/>
    </w:rPr>
  </w:style>
  <w:style w:type="paragraph" w:customStyle="1" w:styleId="AnnotationGras">
    <w:name w:val="Annotation Gras"/>
    <w:basedOn w:val="Normal"/>
    <w:link w:val="AnnotationGrasCar"/>
    <w:rsid w:val="00146262"/>
    <w:pPr>
      <w:shd w:val="clear" w:color="auto" w:fill="DDD9C3"/>
      <w:suppressAutoHyphens/>
      <w:spacing w:after="0"/>
    </w:pPr>
    <w:rPr>
      <w:rFonts w:ascii="Calibri" w:eastAsia="Times New Roman" w:hAnsi="Calibri" w:cs="Times New Roman"/>
      <w:b/>
      <w:i/>
      <w:iCs w:val="0"/>
      <w:color w:val="808080"/>
      <w:sz w:val="20"/>
      <w:lang w:eastAsia="ar-SA"/>
    </w:rPr>
  </w:style>
  <w:style w:type="character" w:customStyle="1" w:styleId="AnnotationGrasCar">
    <w:name w:val="Annotation Gras Car"/>
    <w:link w:val="AnnotationGras"/>
    <w:rsid w:val="00146262"/>
    <w:rPr>
      <w:rFonts w:ascii="Calibri" w:eastAsia="Times New Roman" w:hAnsi="Calibri" w:cs="Times New Roman"/>
      <w:b/>
      <w:i/>
      <w:color w:val="808080"/>
      <w:sz w:val="20"/>
      <w:szCs w:val="20"/>
      <w:shd w:val="clear" w:color="auto" w:fill="DDD9C3"/>
      <w:lang w:eastAsia="ar-SA"/>
    </w:rPr>
  </w:style>
  <w:style w:type="paragraph" w:styleId="Titre">
    <w:name w:val="Title"/>
    <w:basedOn w:val="Normal"/>
    <w:link w:val="TitreCar"/>
    <w:qFormat/>
    <w:rsid w:val="0044043F"/>
    <w:pPr>
      <w:spacing w:after="0"/>
      <w:jc w:val="center"/>
    </w:pPr>
    <w:rPr>
      <w:rFonts w:asciiTheme="majorHAnsi" w:eastAsia="Times New Roman" w:hAnsiTheme="majorHAnsi" w:cs="Times New Roman"/>
      <w:b/>
      <w:iCs w:val="0"/>
      <w:color w:val="722D7D" w:themeColor="text2"/>
      <w:sz w:val="44"/>
      <w:lang w:eastAsia="es-ES"/>
    </w:rPr>
  </w:style>
  <w:style w:type="character" w:customStyle="1" w:styleId="TitreCar">
    <w:name w:val="Titre Car"/>
    <w:basedOn w:val="Policepardfaut"/>
    <w:link w:val="Titre"/>
    <w:rsid w:val="0044043F"/>
    <w:rPr>
      <w:rFonts w:asciiTheme="majorHAnsi" w:eastAsia="Times New Roman" w:hAnsiTheme="majorHAnsi" w:cs="Times New Roman"/>
      <w:b/>
      <w:color w:val="722D7D" w:themeColor="text2"/>
      <w:sz w:val="44"/>
      <w:szCs w:val="20"/>
      <w:lang w:eastAsia="es-ES"/>
    </w:rPr>
  </w:style>
  <w:style w:type="table" w:styleId="Listeclaire-Accent4">
    <w:name w:val="Light List Accent 4"/>
    <w:basedOn w:val="TableauNormal"/>
    <w:uiPriority w:val="61"/>
    <w:rsid w:val="006226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bold">
    <w:name w:val="bold"/>
    <w:basedOn w:val="Policepardfaut"/>
    <w:rsid w:val="00764B8A"/>
  </w:style>
  <w:style w:type="character" w:styleId="CodeHTML">
    <w:name w:val="HTML Code"/>
    <w:basedOn w:val="Policepardfaut"/>
    <w:uiPriority w:val="99"/>
    <w:semiHidden/>
    <w:unhideWhenUsed/>
    <w:rsid w:val="00063471"/>
    <w:rPr>
      <w:rFonts w:ascii="Courier New" w:eastAsia="Times New Roman" w:hAnsi="Courier New" w:cs="Courier New"/>
      <w:sz w:val="20"/>
      <w:szCs w:val="20"/>
    </w:rPr>
  </w:style>
  <w:style w:type="paragraph" w:customStyle="1" w:styleId="output">
    <w:name w:val="output"/>
    <w:basedOn w:val="Normal"/>
    <w:link w:val="outputCar"/>
    <w:rsid w:val="00E87FE3"/>
    <w:pPr>
      <w:widowControl w:val="0"/>
      <w:pBdr>
        <w:left w:val="wave" w:sz="6" w:space="6" w:color="auto"/>
        <w:right w:val="wave" w:sz="6" w:space="6" w:color="auto"/>
      </w:pBdr>
      <w:shd w:val="clear" w:color="auto" w:fill="E6E6E6"/>
      <w:spacing w:after="0"/>
      <w:ind w:left="1134"/>
    </w:pPr>
    <w:rPr>
      <w:rFonts w:ascii="Courier New" w:eastAsia="Times New Roman" w:hAnsi="Courier New" w:cs="Times New Roman"/>
      <w:b/>
      <w:iCs w:val="0"/>
      <w:color w:val="0070C0"/>
      <w:sz w:val="18"/>
      <w:lang w:val="en-US" w:eastAsia="fr-FR"/>
    </w:rPr>
  </w:style>
  <w:style w:type="character" w:customStyle="1" w:styleId="outputCar">
    <w:name w:val="output Car"/>
    <w:basedOn w:val="Policepardfaut"/>
    <w:link w:val="output"/>
    <w:rsid w:val="00E87FE3"/>
    <w:rPr>
      <w:rFonts w:ascii="Courier New" w:eastAsia="Times New Roman" w:hAnsi="Courier New" w:cs="Times New Roman"/>
      <w:b/>
      <w:color w:val="0070C0"/>
      <w:sz w:val="18"/>
      <w:szCs w:val="20"/>
      <w:shd w:val="clear" w:color="auto" w:fill="E6E6E6"/>
      <w:lang w:val="en-US" w:eastAsia="fr-FR"/>
    </w:rPr>
  </w:style>
  <w:style w:type="paragraph" w:customStyle="1" w:styleId="Consoleoutput">
    <w:name w:val="Console output"/>
    <w:basedOn w:val="Console"/>
    <w:next w:val="Normal"/>
    <w:qFormat/>
    <w:rsid w:val="003C2AEB"/>
    <w:rPr>
      <w:noProof/>
      <w:color w:val="5F5F5F" w:themeColor="background2" w:themeShade="80"/>
    </w:rPr>
  </w:style>
  <w:style w:type="table" w:styleId="TableauListe3-Accentuation4">
    <w:name w:val="List Table 3 Accent 4"/>
    <w:basedOn w:val="TableauNormal"/>
    <w:uiPriority w:val="48"/>
    <w:rsid w:val="00600C4D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eauListe4-Accentuation4">
    <w:name w:val="List Table 4 Accent 4"/>
    <w:basedOn w:val="TableauNormal"/>
    <w:uiPriority w:val="49"/>
    <w:rsid w:val="00A525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5Fonc-Accentuation4">
    <w:name w:val="Grid Table 5 Dark Accent 4"/>
    <w:basedOn w:val="TableauNormal"/>
    <w:uiPriority w:val="50"/>
    <w:rsid w:val="003937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eauGrille4-Accentuation4">
    <w:name w:val="Grid Table 4 Accent 4"/>
    <w:basedOn w:val="TableauNormal"/>
    <w:uiPriority w:val="49"/>
    <w:rsid w:val="0090774E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722D7D" w:themeColor="text2"/>
        <w:left w:val="single" w:sz="4" w:space="0" w:color="722D7D" w:themeColor="text2"/>
        <w:bottom w:val="single" w:sz="4" w:space="0" w:color="722D7D" w:themeColor="text2"/>
        <w:right w:val="single" w:sz="4" w:space="0" w:color="722D7D" w:themeColor="text2"/>
        <w:insideH w:val="single" w:sz="4" w:space="0" w:color="722D7D" w:themeColor="text2"/>
        <w:insideV w:val="single" w:sz="4" w:space="0" w:color="722D7D" w:themeColor="text2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22D7D" w:themeColor="text2"/>
          <w:left w:val="single" w:sz="4" w:space="0" w:color="722D7D" w:themeColor="text2"/>
          <w:bottom w:val="single" w:sz="4" w:space="0" w:color="722D7D" w:themeColor="text2"/>
          <w:right w:val="single" w:sz="4" w:space="0" w:color="722D7D" w:themeColor="text2"/>
          <w:insideH w:val="nil"/>
          <w:insideV w:val="single" w:sz="4" w:space="0" w:color="722D7D" w:themeColor="text2"/>
          <w:tl2br w:val="nil"/>
          <w:tr2bl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3E05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ction">
    <w:name w:val="Action"/>
    <w:basedOn w:val="Normal"/>
    <w:next w:val="Normal"/>
    <w:qFormat/>
    <w:rsid w:val="00D52B8C"/>
    <w:pPr>
      <w:numPr>
        <w:numId w:val="16"/>
      </w:numPr>
    </w:pPr>
    <w:rPr>
      <w:b/>
      <w:color w:val="00B05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5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834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825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851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52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681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12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07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71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889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0456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0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2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2857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4973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462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451">
          <w:marLeft w:val="21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878">
          <w:marLeft w:val="2693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320">
          <w:marLeft w:val="21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448">
          <w:marLeft w:val="21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2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5211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541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493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598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411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81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8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041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10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61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0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0058">
          <w:marLeft w:val="0"/>
          <w:marRight w:val="0"/>
          <w:marTop w:val="45"/>
          <w:marBottom w:val="90"/>
          <w:divBdr>
            <w:top w:val="single" w:sz="6" w:space="4" w:color="FFD700"/>
            <w:left w:val="single" w:sz="6" w:space="4" w:color="FFD700"/>
            <w:bottom w:val="single" w:sz="6" w:space="4" w:color="FFD700"/>
            <w:right w:val="single" w:sz="6" w:space="4" w:color="FFD700"/>
          </w:divBdr>
          <w:divsChild>
            <w:div w:id="11143552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0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32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938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155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7907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747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5751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92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657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524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928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8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2933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1222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8301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342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911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759">
          <w:marLeft w:val="161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4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765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4446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0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5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vengeon\AppData\Roaming\Microsoft\Templates\20130801-Contrat%20Type%20GOLD.dotx" TargetMode="External"/></Relationships>
</file>

<file path=word/theme/theme1.xml><?xml version="1.0" encoding="utf-8"?>
<a:theme xmlns:a="http://schemas.openxmlformats.org/drawingml/2006/main" name="Thème1">
  <a:themeElements>
    <a:clrScheme name="SETRA">
      <a:dk1>
        <a:sysClr val="windowText" lastClr="000000"/>
      </a:dk1>
      <a:lt1>
        <a:sysClr val="window" lastClr="FFFFFF"/>
      </a:lt1>
      <a:dk2>
        <a:srgbClr val="722D7D"/>
      </a:dk2>
      <a:lt2>
        <a:srgbClr val="BFBFBF"/>
      </a:lt2>
      <a:accent1>
        <a:srgbClr val="8CC63F"/>
      </a:accent1>
      <a:accent2>
        <a:srgbClr val="ED1C24"/>
      </a:accent2>
      <a:accent3>
        <a:srgbClr val="FFDD00"/>
      </a:accent3>
      <a:accent4>
        <a:srgbClr val="8064A2"/>
      </a:accent4>
      <a:accent5>
        <a:srgbClr val="4BACC6"/>
      </a:accent5>
      <a:accent6>
        <a:srgbClr val="F79646"/>
      </a:accent6>
      <a:hlink>
        <a:srgbClr val="FFFFFF"/>
      </a:hlink>
      <a:folHlink>
        <a:srgbClr val="722D7D"/>
      </a:folHlink>
    </a:clrScheme>
    <a:fontScheme name="SETRA">
      <a:majorFont>
        <a:latin typeface="DINPro-Bold"/>
        <a:ea typeface=""/>
        <a:cs typeface=""/>
      </a:majorFont>
      <a:minorFont>
        <a:latin typeface="DINPro-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2B277-ACD5-4D61-98D6-A5D1A7AC6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20130801-Contrat Type GOLD.dotx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Siebert</dc:creator>
  <cp:keywords/>
  <dc:description/>
  <cp:lastModifiedBy>Luc Luddeni</cp:lastModifiedBy>
  <cp:revision>5</cp:revision>
  <cp:lastPrinted>2017-10-24T14:30:00Z</cp:lastPrinted>
  <dcterms:created xsi:type="dcterms:W3CDTF">2018-02-09T14:04:00Z</dcterms:created>
  <dcterms:modified xsi:type="dcterms:W3CDTF">2018-02-13T12:55:00Z</dcterms:modified>
</cp:coreProperties>
</file>